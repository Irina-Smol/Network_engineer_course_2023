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3F27A" w14:textId="5F572E07" w:rsidR="004D36D7" w:rsidRPr="008528D6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Tracer. Поиск</w:t>
      </w:r>
      <w:r w:rsidRPr="0097779D">
        <w:t xml:space="preserve"> и</w:t>
      </w:r>
      <w:r w:rsidR="0097779D" w:rsidRPr="0097779D">
        <w:t> </w:t>
      </w:r>
      <w:r>
        <w:t>у</w:t>
      </w:r>
      <w:r w:rsidR="0022725E">
        <w:t>странение неполадок подключения</w:t>
      </w:r>
    </w:p>
    <w:p w14:paraId="2099A590" w14:textId="77777777" w:rsidR="003C6BCA" w:rsidRDefault="001E38E0" w:rsidP="0014219C">
      <w:pPr>
        <w:pStyle w:val="LabSection"/>
      </w:pPr>
      <w:r>
        <w:t>Топология</w:t>
      </w:r>
    </w:p>
    <w:p w14:paraId="41715004" w14:textId="355C6E00" w:rsidR="00203C27" w:rsidRDefault="00FD74B3" w:rsidP="00BB7A9A">
      <w:pPr>
        <w:pStyle w:val="Visual"/>
      </w:pPr>
      <w:r>
        <w:rPr>
          <w:noProof/>
          <w:lang w:eastAsia="ru-RU"/>
        </w:rPr>
        <w:drawing>
          <wp:inline distT="0" distB="0" distL="0" distR="0" wp14:anchorId="31945099" wp14:editId="23361F3E">
            <wp:extent cx="4524375" cy="2388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6F7" w14:textId="77777777" w:rsidR="00AE56C0" w:rsidRPr="00BB73FF" w:rsidRDefault="00AE56C0" w:rsidP="0009147A">
      <w:pPr>
        <w:pStyle w:val="LabSection"/>
      </w:pPr>
      <w:r>
        <w:t>Таблица адресации</w:t>
      </w:r>
    </w:p>
    <w:tbl>
      <w:tblPr>
        <w:tblW w:w="91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928"/>
        <w:gridCol w:w="1928"/>
        <w:gridCol w:w="1928"/>
        <w:gridCol w:w="1928"/>
      </w:tblGrid>
      <w:tr w:rsidR="0028105D" w14:paraId="4CBB9223" w14:textId="77777777" w:rsidTr="0097779D">
        <w:trPr>
          <w:cantSplit/>
          <w:trHeight w:val="20"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A17F95" w14:textId="77777777" w:rsidR="0028105D" w:rsidRPr="00E87D62" w:rsidRDefault="0028105D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A84667" w14:textId="77777777" w:rsidR="0028105D" w:rsidRPr="00E87D62" w:rsidRDefault="0028105D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A1BE01" w14:textId="77777777" w:rsidR="0028105D" w:rsidRPr="00E87D62" w:rsidRDefault="0028105D" w:rsidP="00E87D62">
            <w:pPr>
              <w:pStyle w:val="TableHeading"/>
            </w:pPr>
            <w:r>
              <w:t>IP-адрес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2E503" w14:textId="77777777" w:rsidR="0028105D" w:rsidRPr="00E87D62" w:rsidRDefault="0028105D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1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1863DB" w14:textId="77777777" w:rsidR="0028105D" w:rsidRPr="00E87D62" w:rsidRDefault="0028105D" w:rsidP="00E87D62">
            <w:pPr>
              <w:pStyle w:val="TableHeading"/>
            </w:pPr>
            <w:r>
              <w:t>Шлюз по умолчанию</w:t>
            </w:r>
          </w:p>
        </w:tc>
      </w:tr>
      <w:tr w:rsidR="0028105D" w14:paraId="707FE2B0" w14:textId="77777777" w:rsidTr="0097779D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14:paraId="52E230CA" w14:textId="77777777" w:rsidR="0028105D" w:rsidRPr="006C05E0" w:rsidRDefault="0028105D" w:rsidP="00F17559">
            <w:pPr>
              <w:pStyle w:val="TableText"/>
            </w:pPr>
            <w:r>
              <w:t>R1</w:t>
            </w:r>
          </w:p>
        </w:tc>
        <w:tc>
          <w:tcPr>
            <w:tcW w:w="1928" w:type="dxa"/>
            <w:vAlign w:val="bottom"/>
          </w:tcPr>
          <w:p w14:paraId="4A769AB0" w14:textId="77777777" w:rsidR="0028105D" w:rsidRPr="00E87D62" w:rsidRDefault="0028105D" w:rsidP="009F4C2E">
            <w:pPr>
              <w:pStyle w:val="TableText"/>
            </w:pPr>
            <w:r>
              <w:t>G0/0</w:t>
            </w:r>
          </w:p>
        </w:tc>
        <w:tc>
          <w:tcPr>
            <w:tcW w:w="1928" w:type="dxa"/>
            <w:vAlign w:val="bottom"/>
          </w:tcPr>
          <w:p w14:paraId="43191B98" w14:textId="77777777" w:rsidR="0028105D" w:rsidRPr="00E87D62" w:rsidRDefault="0028105D" w:rsidP="009F4C2E">
            <w:pPr>
              <w:pStyle w:val="TableText"/>
            </w:pPr>
            <w:r>
              <w:t>172.16.1.1</w:t>
            </w:r>
          </w:p>
        </w:tc>
        <w:tc>
          <w:tcPr>
            <w:tcW w:w="1928" w:type="dxa"/>
            <w:vAlign w:val="bottom"/>
          </w:tcPr>
          <w:p w14:paraId="35445EE6" w14:textId="77777777" w:rsidR="0028105D" w:rsidRPr="00E87D62" w:rsidRDefault="0028105D" w:rsidP="009F4C2E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  <w:vAlign w:val="bottom"/>
          </w:tcPr>
          <w:p w14:paraId="1AF97EBD" w14:textId="77777777" w:rsidR="0028105D" w:rsidRPr="00E87D62" w:rsidRDefault="0028105D" w:rsidP="009F4C2E">
            <w:pPr>
              <w:pStyle w:val="TableText"/>
            </w:pPr>
            <w:r>
              <w:t>—</w:t>
            </w:r>
          </w:p>
        </w:tc>
      </w:tr>
      <w:tr w:rsidR="0028105D" w14:paraId="31AC7DCE" w14:textId="77777777" w:rsidTr="0097779D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14:paraId="75286575" w14:textId="77777777" w:rsidR="0028105D" w:rsidRPr="006C05E0" w:rsidRDefault="0028105D" w:rsidP="00F17559">
            <w:pPr>
              <w:pStyle w:val="TableText"/>
            </w:pPr>
          </w:p>
        </w:tc>
        <w:tc>
          <w:tcPr>
            <w:tcW w:w="1928" w:type="dxa"/>
            <w:vAlign w:val="bottom"/>
          </w:tcPr>
          <w:p w14:paraId="29C92C85" w14:textId="77777777" w:rsidR="0028105D" w:rsidRDefault="0028105D" w:rsidP="009F4C2E">
            <w:pPr>
              <w:pStyle w:val="TableText"/>
            </w:pPr>
            <w:r>
              <w:t>G0/1</w:t>
            </w:r>
          </w:p>
        </w:tc>
        <w:tc>
          <w:tcPr>
            <w:tcW w:w="1928" w:type="dxa"/>
            <w:vAlign w:val="bottom"/>
          </w:tcPr>
          <w:p w14:paraId="25BDBD44" w14:textId="77777777" w:rsidR="0028105D" w:rsidRDefault="0028105D" w:rsidP="009F4C2E">
            <w:pPr>
              <w:pStyle w:val="TableText"/>
            </w:pPr>
            <w:r>
              <w:t>172.16.2.1</w:t>
            </w:r>
          </w:p>
        </w:tc>
        <w:tc>
          <w:tcPr>
            <w:tcW w:w="1928" w:type="dxa"/>
            <w:vAlign w:val="bottom"/>
          </w:tcPr>
          <w:p w14:paraId="7B129019" w14:textId="77777777" w:rsidR="0028105D" w:rsidRPr="00E87D62" w:rsidRDefault="0028105D" w:rsidP="009F4C2E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  <w:vAlign w:val="bottom"/>
          </w:tcPr>
          <w:p w14:paraId="122F0A58" w14:textId="77777777" w:rsidR="0028105D" w:rsidRPr="00E87D62" w:rsidRDefault="0028105D" w:rsidP="009F4C2E">
            <w:pPr>
              <w:pStyle w:val="TableText"/>
            </w:pPr>
            <w:r>
              <w:t>—</w:t>
            </w:r>
          </w:p>
        </w:tc>
      </w:tr>
      <w:tr w:rsidR="0028105D" w14:paraId="7877951B" w14:textId="77777777" w:rsidTr="0097779D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14:paraId="3D06679A" w14:textId="77777777" w:rsidR="0028105D" w:rsidRPr="006C05E0" w:rsidRDefault="0028105D" w:rsidP="00E87D62">
            <w:pPr>
              <w:pStyle w:val="TableText"/>
            </w:pPr>
          </w:p>
        </w:tc>
        <w:tc>
          <w:tcPr>
            <w:tcW w:w="1928" w:type="dxa"/>
            <w:vAlign w:val="bottom"/>
          </w:tcPr>
          <w:p w14:paraId="39C151BE" w14:textId="77777777" w:rsidR="0028105D" w:rsidRPr="00E87D62" w:rsidRDefault="0028105D" w:rsidP="00E87D62">
            <w:pPr>
              <w:pStyle w:val="TableText"/>
            </w:pPr>
            <w:r>
              <w:t>S0/0/0</w:t>
            </w:r>
          </w:p>
        </w:tc>
        <w:tc>
          <w:tcPr>
            <w:tcW w:w="1928" w:type="dxa"/>
            <w:vAlign w:val="bottom"/>
          </w:tcPr>
          <w:p w14:paraId="4869B4D9" w14:textId="77777777" w:rsidR="0028105D" w:rsidRPr="00E87D62" w:rsidRDefault="0028105D" w:rsidP="00E87D62">
            <w:pPr>
              <w:pStyle w:val="TableText"/>
            </w:pPr>
            <w:r>
              <w:t>209.165.200.226</w:t>
            </w:r>
          </w:p>
        </w:tc>
        <w:tc>
          <w:tcPr>
            <w:tcW w:w="1928" w:type="dxa"/>
            <w:vAlign w:val="bottom"/>
          </w:tcPr>
          <w:p w14:paraId="1A4BC5F8" w14:textId="77777777" w:rsidR="0028105D" w:rsidRPr="00E87D62" w:rsidRDefault="0028105D" w:rsidP="00E87D62">
            <w:pPr>
              <w:pStyle w:val="TableText"/>
            </w:pPr>
            <w:r>
              <w:t>255.255.255.252</w:t>
            </w:r>
          </w:p>
        </w:tc>
        <w:tc>
          <w:tcPr>
            <w:tcW w:w="1928" w:type="dxa"/>
            <w:vAlign w:val="bottom"/>
          </w:tcPr>
          <w:p w14:paraId="67F68C77" w14:textId="77777777" w:rsidR="0028105D" w:rsidRPr="00E87D62" w:rsidRDefault="0028105D" w:rsidP="00E87D62">
            <w:pPr>
              <w:pStyle w:val="TableText"/>
            </w:pPr>
            <w:r>
              <w:t>—</w:t>
            </w:r>
          </w:p>
        </w:tc>
      </w:tr>
      <w:tr w:rsidR="0028105D" w14:paraId="19274A00" w14:textId="77777777" w:rsidTr="0097779D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14:paraId="1EA031E2" w14:textId="77777777" w:rsidR="0028105D" w:rsidRPr="006C05E0" w:rsidRDefault="0028105D" w:rsidP="00F17559">
            <w:pPr>
              <w:pStyle w:val="TableText"/>
            </w:pPr>
            <w:r>
              <w:t>R2</w:t>
            </w:r>
          </w:p>
        </w:tc>
        <w:tc>
          <w:tcPr>
            <w:tcW w:w="1928" w:type="dxa"/>
            <w:vAlign w:val="bottom"/>
          </w:tcPr>
          <w:p w14:paraId="02A6755C" w14:textId="77777777" w:rsidR="0028105D" w:rsidRPr="00E87D62" w:rsidRDefault="0028105D" w:rsidP="00E87D62">
            <w:pPr>
              <w:pStyle w:val="TableText"/>
            </w:pPr>
            <w:r>
              <w:t>G0/0</w:t>
            </w:r>
          </w:p>
        </w:tc>
        <w:tc>
          <w:tcPr>
            <w:tcW w:w="1928" w:type="dxa"/>
            <w:vAlign w:val="bottom"/>
          </w:tcPr>
          <w:p w14:paraId="46F0FE1F" w14:textId="77777777" w:rsidR="0028105D" w:rsidRPr="00E87D62" w:rsidRDefault="0028105D" w:rsidP="00E87D62">
            <w:pPr>
              <w:pStyle w:val="TableText"/>
            </w:pPr>
            <w:r>
              <w:t>209.165.201.1</w:t>
            </w:r>
          </w:p>
        </w:tc>
        <w:tc>
          <w:tcPr>
            <w:tcW w:w="1928" w:type="dxa"/>
            <w:vAlign w:val="bottom"/>
          </w:tcPr>
          <w:p w14:paraId="2651D1D8" w14:textId="77777777" w:rsidR="0028105D" w:rsidRPr="00E87D62" w:rsidRDefault="0028105D" w:rsidP="00E87D62">
            <w:pPr>
              <w:pStyle w:val="TableText"/>
            </w:pPr>
            <w:r>
              <w:t>255.255.255.224</w:t>
            </w:r>
          </w:p>
        </w:tc>
        <w:tc>
          <w:tcPr>
            <w:tcW w:w="1928" w:type="dxa"/>
            <w:vAlign w:val="bottom"/>
          </w:tcPr>
          <w:p w14:paraId="2BEC0923" w14:textId="77777777" w:rsidR="0028105D" w:rsidRPr="00E87D62" w:rsidRDefault="0028105D" w:rsidP="00E87D62">
            <w:pPr>
              <w:pStyle w:val="TableText"/>
            </w:pPr>
            <w:r>
              <w:t>—</w:t>
            </w:r>
          </w:p>
        </w:tc>
      </w:tr>
      <w:tr w:rsidR="0028105D" w14:paraId="6352628A" w14:textId="77777777" w:rsidTr="0097779D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14:paraId="134EA404" w14:textId="77777777" w:rsidR="0028105D" w:rsidRPr="006C05E0" w:rsidRDefault="0028105D" w:rsidP="00E87D62">
            <w:pPr>
              <w:pStyle w:val="TableText"/>
            </w:pPr>
          </w:p>
        </w:tc>
        <w:tc>
          <w:tcPr>
            <w:tcW w:w="1928" w:type="dxa"/>
            <w:vAlign w:val="bottom"/>
          </w:tcPr>
          <w:p w14:paraId="4AF6E1E7" w14:textId="77777777" w:rsidR="0028105D" w:rsidRPr="00E87D62" w:rsidRDefault="0028105D" w:rsidP="00E87D62">
            <w:pPr>
              <w:pStyle w:val="TableText"/>
            </w:pPr>
            <w:r>
              <w:t>S0/0/0 (DCE)</w:t>
            </w:r>
          </w:p>
        </w:tc>
        <w:tc>
          <w:tcPr>
            <w:tcW w:w="1928" w:type="dxa"/>
            <w:vAlign w:val="bottom"/>
          </w:tcPr>
          <w:p w14:paraId="7C453A73" w14:textId="77777777" w:rsidR="0028105D" w:rsidRPr="00E87D62" w:rsidRDefault="0028105D" w:rsidP="00E87D62">
            <w:pPr>
              <w:pStyle w:val="TableText"/>
            </w:pPr>
            <w:r>
              <w:t>209.165.200.225</w:t>
            </w:r>
          </w:p>
        </w:tc>
        <w:tc>
          <w:tcPr>
            <w:tcW w:w="1928" w:type="dxa"/>
            <w:vAlign w:val="bottom"/>
          </w:tcPr>
          <w:p w14:paraId="06E03E53" w14:textId="77777777" w:rsidR="0028105D" w:rsidRPr="00E87D62" w:rsidRDefault="0028105D" w:rsidP="00E87D62">
            <w:pPr>
              <w:pStyle w:val="TableText"/>
            </w:pPr>
            <w:r>
              <w:t>255.255.255.252</w:t>
            </w:r>
          </w:p>
        </w:tc>
        <w:tc>
          <w:tcPr>
            <w:tcW w:w="1928" w:type="dxa"/>
            <w:vAlign w:val="bottom"/>
          </w:tcPr>
          <w:p w14:paraId="63C3A308" w14:textId="77777777" w:rsidR="0028105D" w:rsidRPr="00E87D62" w:rsidRDefault="0028105D" w:rsidP="00E87D62">
            <w:pPr>
              <w:pStyle w:val="TableText"/>
            </w:pPr>
            <w:r>
              <w:t>—</w:t>
            </w:r>
          </w:p>
        </w:tc>
      </w:tr>
      <w:tr w:rsidR="0028105D" w14:paraId="36725561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6A9B32E7" w14:textId="77777777" w:rsidR="0028105D" w:rsidRPr="006C05E0" w:rsidRDefault="00203C27" w:rsidP="00E87D62">
            <w:pPr>
              <w:pStyle w:val="TableText"/>
            </w:pPr>
            <w:r>
              <w:t>ПК-01</w:t>
            </w:r>
          </w:p>
        </w:tc>
        <w:tc>
          <w:tcPr>
            <w:tcW w:w="1928" w:type="dxa"/>
            <w:vAlign w:val="bottom"/>
          </w:tcPr>
          <w:p w14:paraId="5EFCC1E6" w14:textId="77777777" w:rsidR="0028105D" w:rsidRPr="00E87D62" w:rsidRDefault="0028105D" w:rsidP="00E87D62">
            <w:pPr>
              <w:pStyle w:val="TableText"/>
            </w:pPr>
            <w:r>
              <w:t>Сетевой адаптер</w:t>
            </w:r>
          </w:p>
        </w:tc>
        <w:tc>
          <w:tcPr>
            <w:tcW w:w="1928" w:type="dxa"/>
            <w:vAlign w:val="bottom"/>
          </w:tcPr>
          <w:p w14:paraId="21A789AB" w14:textId="77777777" w:rsidR="0028105D" w:rsidRPr="00E87D62" w:rsidRDefault="00F547C5" w:rsidP="00E87D62">
            <w:pPr>
              <w:pStyle w:val="TableText"/>
            </w:pPr>
            <w:r>
              <w:t>172.16.1.3</w:t>
            </w:r>
          </w:p>
        </w:tc>
        <w:tc>
          <w:tcPr>
            <w:tcW w:w="1928" w:type="dxa"/>
            <w:vAlign w:val="bottom"/>
          </w:tcPr>
          <w:p w14:paraId="33593B4A" w14:textId="77777777" w:rsidR="0028105D" w:rsidRPr="00E87D62" w:rsidRDefault="0028105D" w:rsidP="00E87D62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  <w:vAlign w:val="bottom"/>
          </w:tcPr>
          <w:p w14:paraId="01445B61" w14:textId="77777777" w:rsidR="0028105D" w:rsidRPr="00E87D62" w:rsidRDefault="00F547C5" w:rsidP="00E87D62">
            <w:pPr>
              <w:pStyle w:val="TableText"/>
            </w:pPr>
            <w:r>
              <w:t>172.16.1.1</w:t>
            </w:r>
          </w:p>
        </w:tc>
      </w:tr>
      <w:tr w:rsidR="0028105D" w14:paraId="0029A881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5B424C78" w14:textId="77777777" w:rsidR="0028105D" w:rsidRPr="006C05E0" w:rsidRDefault="00203C27" w:rsidP="00203C27">
            <w:pPr>
              <w:pStyle w:val="TableText"/>
            </w:pPr>
            <w:r>
              <w:t>ПК-02</w:t>
            </w:r>
          </w:p>
        </w:tc>
        <w:tc>
          <w:tcPr>
            <w:tcW w:w="1928" w:type="dxa"/>
            <w:vAlign w:val="bottom"/>
          </w:tcPr>
          <w:p w14:paraId="197C81EB" w14:textId="77777777" w:rsidR="0028105D" w:rsidRPr="00E87D62" w:rsidRDefault="0028105D" w:rsidP="00E87D62">
            <w:pPr>
              <w:pStyle w:val="TableText"/>
            </w:pPr>
            <w:r>
              <w:t>Сетевой адаптер</w:t>
            </w:r>
          </w:p>
        </w:tc>
        <w:tc>
          <w:tcPr>
            <w:tcW w:w="1928" w:type="dxa"/>
            <w:vAlign w:val="bottom"/>
          </w:tcPr>
          <w:p w14:paraId="5890E48B" w14:textId="77777777" w:rsidR="0028105D" w:rsidRPr="00E87D62" w:rsidRDefault="00F547C5" w:rsidP="00E87D62">
            <w:pPr>
              <w:pStyle w:val="TableText"/>
            </w:pPr>
            <w:r>
              <w:t>172.16.1.4</w:t>
            </w:r>
          </w:p>
        </w:tc>
        <w:tc>
          <w:tcPr>
            <w:tcW w:w="1928" w:type="dxa"/>
            <w:vAlign w:val="bottom"/>
          </w:tcPr>
          <w:p w14:paraId="499C8FF9" w14:textId="77777777" w:rsidR="0028105D" w:rsidRPr="00E87D62" w:rsidRDefault="0028105D" w:rsidP="00E87D62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  <w:vAlign w:val="bottom"/>
          </w:tcPr>
          <w:p w14:paraId="164C1761" w14:textId="77777777" w:rsidR="0028105D" w:rsidRPr="00E87D62" w:rsidRDefault="00F547C5" w:rsidP="00E87D62">
            <w:pPr>
              <w:pStyle w:val="TableText"/>
            </w:pPr>
            <w:r>
              <w:t>172.16.1.1</w:t>
            </w:r>
          </w:p>
        </w:tc>
      </w:tr>
      <w:tr w:rsidR="00644964" w14:paraId="4C9ED2A5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5931FC2F" w14:textId="77777777" w:rsidR="00644964" w:rsidRPr="006C05E0" w:rsidRDefault="00203C27" w:rsidP="00E87D62">
            <w:pPr>
              <w:pStyle w:val="TableText"/>
            </w:pPr>
            <w:r>
              <w:t>PC-A</w:t>
            </w:r>
          </w:p>
        </w:tc>
        <w:tc>
          <w:tcPr>
            <w:tcW w:w="1928" w:type="dxa"/>
            <w:vAlign w:val="bottom"/>
          </w:tcPr>
          <w:p w14:paraId="6DA46E11" w14:textId="77777777" w:rsidR="00644964" w:rsidRPr="00E87D62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1928" w:type="dxa"/>
            <w:vAlign w:val="bottom"/>
          </w:tcPr>
          <w:p w14:paraId="581F65FB" w14:textId="77777777" w:rsidR="00644964" w:rsidRDefault="00644964" w:rsidP="00E87D62">
            <w:pPr>
              <w:pStyle w:val="TableText"/>
            </w:pPr>
            <w:r>
              <w:t>172.16.2.3</w:t>
            </w:r>
          </w:p>
        </w:tc>
        <w:tc>
          <w:tcPr>
            <w:tcW w:w="1928" w:type="dxa"/>
            <w:vAlign w:val="bottom"/>
          </w:tcPr>
          <w:p w14:paraId="479825ED" w14:textId="77777777" w:rsidR="00644964" w:rsidRPr="00E87D62" w:rsidRDefault="00644964" w:rsidP="00E87D62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  <w:vAlign w:val="bottom"/>
          </w:tcPr>
          <w:p w14:paraId="32F3C379" w14:textId="77777777" w:rsidR="00644964" w:rsidRDefault="00644964" w:rsidP="00E87D62">
            <w:pPr>
              <w:pStyle w:val="TableText"/>
            </w:pPr>
            <w:r>
              <w:t>172.16.2.1</w:t>
            </w:r>
          </w:p>
        </w:tc>
      </w:tr>
      <w:tr w:rsidR="00644964" w14:paraId="506DDDDC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0403EE0B" w14:textId="77777777" w:rsidR="00644964" w:rsidRPr="006C05E0" w:rsidRDefault="00203C27" w:rsidP="00644964">
            <w:pPr>
              <w:pStyle w:val="TableText"/>
            </w:pPr>
            <w:r>
              <w:t>PC-B</w:t>
            </w:r>
          </w:p>
        </w:tc>
        <w:tc>
          <w:tcPr>
            <w:tcW w:w="1928" w:type="dxa"/>
            <w:vAlign w:val="bottom"/>
          </w:tcPr>
          <w:p w14:paraId="25CFD744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1928" w:type="dxa"/>
            <w:vAlign w:val="bottom"/>
          </w:tcPr>
          <w:p w14:paraId="3182192E" w14:textId="77777777" w:rsidR="00644964" w:rsidRDefault="00644964" w:rsidP="00E87D62">
            <w:pPr>
              <w:pStyle w:val="TableText"/>
            </w:pPr>
            <w:r>
              <w:t>172.16.2.4</w:t>
            </w:r>
          </w:p>
        </w:tc>
        <w:tc>
          <w:tcPr>
            <w:tcW w:w="1928" w:type="dxa"/>
            <w:vAlign w:val="bottom"/>
          </w:tcPr>
          <w:p w14:paraId="670CCC81" w14:textId="77777777" w:rsidR="00644964" w:rsidRDefault="00644964" w:rsidP="00E87D62">
            <w:pPr>
              <w:pStyle w:val="TableText"/>
            </w:pPr>
            <w:r>
              <w:t>255.255.255.0</w:t>
            </w:r>
          </w:p>
        </w:tc>
        <w:tc>
          <w:tcPr>
            <w:tcW w:w="1928" w:type="dxa"/>
            <w:vAlign w:val="bottom"/>
          </w:tcPr>
          <w:p w14:paraId="710E660C" w14:textId="77777777" w:rsidR="00644964" w:rsidRDefault="00644964" w:rsidP="00E87D62">
            <w:pPr>
              <w:pStyle w:val="TableText"/>
            </w:pPr>
            <w:r>
              <w:t>172.16.2.1</w:t>
            </w:r>
          </w:p>
        </w:tc>
      </w:tr>
      <w:tr w:rsidR="00644964" w14:paraId="733013E6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21E5125F" w14:textId="77777777" w:rsidR="00644964" w:rsidRPr="006C05E0" w:rsidRDefault="00644964" w:rsidP="00E87D62">
            <w:pPr>
              <w:pStyle w:val="TableText"/>
            </w:pPr>
            <w:r>
              <w:t>Web</w:t>
            </w:r>
          </w:p>
        </w:tc>
        <w:tc>
          <w:tcPr>
            <w:tcW w:w="1928" w:type="dxa"/>
            <w:vAlign w:val="bottom"/>
          </w:tcPr>
          <w:p w14:paraId="6BFE8AFE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1928" w:type="dxa"/>
            <w:vAlign w:val="bottom"/>
          </w:tcPr>
          <w:p w14:paraId="1F27333A" w14:textId="77777777" w:rsidR="00644964" w:rsidRDefault="00644964" w:rsidP="00E87D62">
            <w:pPr>
              <w:pStyle w:val="TableText"/>
            </w:pPr>
            <w:r>
              <w:t>209.165.201.2</w:t>
            </w:r>
          </w:p>
        </w:tc>
        <w:tc>
          <w:tcPr>
            <w:tcW w:w="1928" w:type="dxa"/>
            <w:vAlign w:val="bottom"/>
          </w:tcPr>
          <w:p w14:paraId="3DE502C6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28" w:type="dxa"/>
            <w:vAlign w:val="bottom"/>
          </w:tcPr>
          <w:p w14:paraId="15A84371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  <w:tr w:rsidR="00644964" w14:paraId="672CFB89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16785432" w14:textId="77777777" w:rsidR="00644964" w:rsidRPr="006C05E0" w:rsidRDefault="00644964" w:rsidP="00E87D62">
            <w:pPr>
              <w:pStyle w:val="TableText"/>
            </w:pPr>
            <w:r>
              <w:t>DNS1</w:t>
            </w:r>
          </w:p>
        </w:tc>
        <w:tc>
          <w:tcPr>
            <w:tcW w:w="1928" w:type="dxa"/>
            <w:vAlign w:val="bottom"/>
          </w:tcPr>
          <w:p w14:paraId="2142BC89" w14:textId="77777777" w:rsidR="00644964" w:rsidRDefault="00644964" w:rsidP="00E87D62">
            <w:pPr>
              <w:pStyle w:val="TableText"/>
            </w:pPr>
            <w:r>
              <w:t>Сетевой адаптер</w:t>
            </w:r>
          </w:p>
        </w:tc>
        <w:tc>
          <w:tcPr>
            <w:tcW w:w="1928" w:type="dxa"/>
            <w:vAlign w:val="bottom"/>
          </w:tcPr>
          <w:p w14:paraId="18479A5B" w14:textId="77777777" w:rsidR="00644964" w:rsidRDefault="00644964" w:rsidP="00E87D62">
            <w:pPr>
              <w:pStyle w:val="TableText"/>
            </w:pPr>
            <w:r>
              <w:t>209.165.201.3</w:t>
            </w:r>
          </w:p>
        </w:tc>
        <w:tc>
          <w:tcPr>
            <w:tcW w:w="1928" w:type="dxa"/>
            <w:vAlign w:val="bottom"/>
          </w:tcPr>
          <w:p w14:paraId="0DF94C95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28" w:type="dxa"/>
            <w:vAlign w:val="bottom"/>
          </w:tcPr>
          <w:p w14:paraId="2FFBBA76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  <w:tr w:rsidR="00644964" w14:paraId="7F3E73AA" w14:textId="77777777" w:rsidTr="0097779D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43BA993A" w14:textId="77777777" w:rsidR="00644964" w:rsidRPr="006C05E0" w:rsidRDefault="00644964" w:rsidP="006C05E0">
            <w:pPr>
              <w:pStyle w:val="TableText"/>
              <w:keepNext w:val="0"/>
            </w:pPr>
            <w:r>
              <w:t>DNS2</w:t>
            </w:r>
          </w:p>
        </w:tc>
        <w:tc>
          <w:tcPr>
            <w:tcW w:w="1928" w:type="dxa"/>
            <w:vAlign w:val="bottom"/>
          </w:tcPr>
          <w:p w14:paraId="68951378" w14:textId="77777777" w:rsidR="00644964" w:rsidRDefault="00644964" w:rsidP="00E87D62">
            <w:pPr>
              <w:pStyle w:val="TableText"/>
            </w:pPr>
            <w:r>
              <w:t>Сетевой адаптер</w:t>
            </w:r>
          </w:p>
        </w:tc>
        <w:tc>
          <w:tcPr>
            <w:tcW w:w="1928" w:type="dxa"/>
            <w:vAlign w:val="bottom"/>
          </w:tcPr>
          <w:p w14:paraId="3A18D4C9" w14:textId="77777777" w:rsidR="00644964" w:rsidRDefault="00644964" w:rsidP="00E87D62">
            <w:pPr>
              <w:pStyle w:val="TableText"/>
            </w:pPr>
            <w:r>
              <w:t>209.165.201.4</w:t>
            </w:r>
          </w:p>
        </w:tc>
        <w:tc>
          <w:tcPr>
            <w:tcW w:w="1928" w:type="dxa"/>
            <w:vAlign w:val="bottom"/>
          </w:tcPr>
          <w:p w14:paraId="65A7F5F7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28" w:type="dxa"/>
            <w:vAlign w:val="bottom"/>
          </w:tcPr>
          <w:p w14:paraId="7793E17D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</w:tbl>
    <w:p w14:paraId="19E83952" w14:textId="77777777" w:rsidR="009D2C27" w:rsidRDefault="009D2C27" w:rsidP="0014219C">
      <w:pPr>
        <w:pStyle w:val="LabSection"/>
      </w:pPr>
      <w:r>
        <w:t>Задачи</w:t>
      </w:r>
    </w:p>
    <w:p w14:paraId="7CEBBC4D" w14:textId="0C4D8B68" w:rsidR="0071419C" w:rsidRPr="0071419C" w:rsidRDefault="0071419C" w:rsidP="0071419C">
      <w:pPr>
        <w:pStyle w:val="BodyTextL25"/>
      </w:pPr>
      <w:r>
        <w:t>Цель данного упражнения</w:t>
      </w:r>
      <w:r w:rsidRPr="0097779D">
        <w:t xml:space="preserve"> в</w:t>
      </w:r>
      <w:r w:rsidR="0097779D" w:rsidRPr="0097779D">
        <w:t> </w:t>
      </w:r>
      <w:r>
        <w:t>программе Packet Tracer — найти неисправности подключения</w:t>
      </w:r>
      <w:r w:rsidRPr="0097779D">
        <w:t xml:space="preserve"> и</w:t>
      </w:r>
      <w:r w:rsidR="0097779D" w:rsidRPr="0097779D">
        <w:t> </w:t>
      </w:r>
      <w:r>
        <w:t>по возможности устранить их. Если проблемы</w:t>
      </w:r>
      <w:r w:rsidRPr="0097779D">
        <w:t xml:space="preserve"> с</w:t>
      </w:r>
      <w:r w:rsidR="0097779D" w:rsidRPr="0097779D">
        <w:t> </w:t>
      </w:r>
      <w:r>
        <w:t>подключением устранить не удается, подробно задокументируйте их для дальнейшей эскалации.</w:t>
      </w:r>
    </w:p>
    <w:p w14:paraId="7AA3DB0B" w14:textId="77777777" w:rsidR="00231DCA" w:rsidRPr="008402F2" w:rsidRDefault="00231DCA" w:rsidP="008402F2">
      <w:pPr>
        <w:pStyle w:val="LabSection"/>
        <w:rPr>
          <w:rFonts w:eastAsia="Arial"/>
        </w:rPr>
      </w:pPr>
      <w:r>
        <w:lastRenderedPageBreak/>
        <w:t>Общие сведения/сценарий</w:t>
      </w:r>
    </w:p>
    <w:p w14:paraId="5FD2E545" w14:textId="0A98619E" w:rsidR="00573D12" w:rsidRDefault="004053EF" w:rsidP="00573D12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Пользователи сообщают, что после недавней модернизации,</w:t>
      </w:r>
      <w:r w:rsidRPr="0097779D">
        <w:t xml:space="preserve"> в</w:t>
      </w:r>
      <w:r w:rsidR="0097779D" w:rsidRPr="0097779D">
        <w:t> </w:t>
      </w:r>
      <w:r>
        <w:t>рамках которой был добавлен второй сервер DNS, не удается подключиться</w:t>
      </w:r>
      <w:r w:rsidRPr="0097779D">
        <w:t xml:space="preserve"> к</w:t>
      </w:r>
      <w:r w:rsidR="0097779D" w:rsidRPr="0097779D">
        <w:t> </w:t>
      </w:r>
      <w:r>
        <w:t>веб-серверу www.cisco.pka. Вы должны определить причину</w:t>
      </w:r>
      <w:r w:rsidRPr="0097779D">
        <w:t xml:space="preserve"> и</w:t>
      </w:r>
      <w:r w:rsidR="0097779D" w:rsidRPr="0097779D">
        <w:t> </w:t>
      </w:r>
      <w:r>
        <w:t>попытаться устранить неполадки. Подробно задокументируйте неполадки</w:t>
      </w:r>
      <w:r w:rsidRPr="0097779D">
        <w:t xml:space="preserve"> и</w:t>
      </w:r>
      <w:r w:rsidR="0097779D" w:rsidRPr="0097779D">
        <w:t> </w:t>
      </w:r>
      <w:r>
        <w:t>способы решения проблемы.</w:t>
      </w:r>
      <w:r w:rsidRPr="0097779D">
        <w:t xml:space="preserve"> У</w:t>
      </w:r>
      <w:r w:rsidR="0097779D" w:rsidRPr="0097779D">
        <w:t> </w:t>
      </w:r>
      <w:r>
        <w:t>вас нет доступа</w:t>
      </w:r>
      <w:r w:rsidRPr="0097779D">
        <w:t xml:space="preserve"> к</w:t>
      </w:r>
      <w:r w:rsidR="0097779D" w:rsidRPr="0097779D">
        <w:t> </w:t>
      </w:r>
      <w:r>
        <w:t>устройствам</w:t>
      </w:r>
      <w:r w:rsidRPr="0097779D">
        <w:t xml:space="preserve"> в</w:t>
      </w:r>
      <w:r w:rsidR="0097779D" w:rsidRPr="0097779D">
        <w:t> </w:t>
      </w:r>
      <w:r>
        <w:t>облаке</w:t>
      </w:r>
      <w:r w:rsidRPr="0097779D">
        <w:t xml:space="preserve"> и</w:t>
      </w:r>
      <w:r w:rsidR="0097779D" w:rsidRPr="0097779D">
        <w:t> </w:t>
      </w:r>
      <w:r>
        <w:t>к серверу www.cisco.pka. При необходимости эскалируйте проблему.</w:t>
      </w:r>
    </w:p>
    <w:p w14:paraId="38B261C2" w14:textId="526499D5" w:rsidR="00573D12" w:rsidRPr="00D57C2F" w:rsidRDefault="00A73590" w:rsidP="00573D12">
      <w:pPr>
        <w:pStyle w:val="BodyTextL25"/>
      </w:pPr>
      <w:r>
        <w:t>Доступ</w:t>
      </w:r>
      <w:r w:rsidRPr="0097779D">
        <w:t xml:space="preserve"> к</w:t>
      </w:r>
      <w:r w:rsidR="0097779D" w:rsidRPr="0097779D">
        <w:t> </w:t>
      </w:r>
      <w:r>
        <w:t>маршрутизатору R1 возможен только по протоколу SSH</w:t>
      </w:r>
      <w:r w:rsidRPr="0097779D">
        <w:t xml:space="preserve"> с</w:t>
      </w:r>
      <w:r w:rsidR="0097779D" w:rsidRPr="0097779D">
        <w:t> </w:t>
      </w:r>
      <w:r>
        <w:t xml:space="preserve">использованием имени пользователя </w:t>
      </w:r>
      <w:r>
        <w:rPr>
          <w:b/>
        </w:rPr>
        <w:t>Admin01</w:t>
      </w:r>
      <w:r w:rsidRPr="0097779D">
        <w:t xml:space="preserve"> и</w:t>
      </w:r>
      <w:r w:rsidR="0097779D" w:rsidRPr="0097779D">
        <w:t> </w:t>
      </w:r>
      <w:r>
        <w:t xml:space="preserve">пароля </w:t>
      </w:r>
      <w:r>
        <w:rPr>
          <w:b/>
        </w:rPr>
        <w:t>cisco12345</w:t>
      </w:r>
      <w:r>
        <w:t>.</w:t>
      </w:r>
    </w:p>
    <w:bookmarkEnd w:id="0"/>
    <w:bookmarkEnd w:id="1"/>
    <w:bookmarkEnd w:id="2"/>
    <w:bookmarkEnd w:id="3"/>
    <w:p w14:paraId="420AD22D" w14:textId="0EECA39F" w:rsidR="00516C87" w:rsidRDefault="00516C87" w:rsidP="0097779D">
      <w:pPr>
        <w:pStyle w:val="StepHead"/>
      </w:pPr>
      <w:r>
        <w:t>Определите неполадки подключения узла PC-01</w:t>
      </w:r>
      <w:r w:rsidRPr="0097779D">
        <w:t xml:space="preserve"> к</w:t>
      </w:r>
      <w:r w:rsidR="0097779D" w:rsidRPr="0097779D">
        <w:t> </w:t>
      </w:r>
      <w:r>
        <w:t>веб-серверу.</w:t>
      </w:r>
    </w:p>
    <w:p w14:paraId="342DCF9B" w14:textId="6F22DDD3" w:rsidR="00C20C8D" w:rsidRDefault="00FA7D0C" w:rsidP="00C20C8D">
      <w:pPr>
        <w:pStyle w:val="SubStepAlpha"/>
      </w:pPr>
      <w:r>
        <w:t xml:space="preserve">На узле PC-01 откройте командную строку. Введите команду </w:t>
      </w:r>
      <w:r>
        <w:rPr>
          <w:b/>
        </w:rPr>
        <w:t>ipconfig</w:t>
      </w:r>
      <w:r>
        <w:t>, чтобы узнать, какие IP-адрес</w:t>
      </w:r>
      <w:r w:rsidRPr="0097779D">
        <w:t xml:space="preserve"> и</w:t>
      </w:r>
      <w:r w:rsidR="0097779D" w:rsidRPr="0097779D">
        <w:t> </w:t>
      </w:r>
      <w:r>
        <w:t>шлюз по умолчанию назначены узлу PC-01. При необходимости исправьте заданные значения.</w:t>
      </w:r>
    </w:p>
    <w:p w14:paraId="5C823D2E" w14:textId="2D72EBAA" w:rsidR="00516C87" w:rsidRPr="00EA5219" w:rsidRDefault="00DD19AD" w:rsidP="00C20C8D">
      <w:pPr>
        <w:pStyle w:val="SubStepAlpha"/>
      </w:pPr>
      <w:r>
        <w:t>Устранив проблемы</w:t>
      </w:r>
      <w:r w:rsidRPr="0097779D">
        <w:t xml:space="preserve"> с</w:t>
      </w:r>
      <w:r w:rsidR="0097779D" w:rsidRPr="0097779D">
        <w:t> </w:t>
      </w:r>
      <w:r>
        <w:t>IP-адресами на узле PC-01, отправьте эхо-запрос на шлюз по умолчанию, на веб-сервер</w:t>
      </w:r>
      <w:r w:rsidRPr="0097779D">
        <w:t xml:space="preserve"> и</w:t>
      </w:r>
      <w:r w:rsidR="0097779D" w:rsidRPr="0097779D">
        <w:t> </w:t>
      </w:r>
      <w:r>
        <w:t>на другие компьютеры. Успешно ли выполнена проверка связи? Запись результатов.</w:t>
      </w:r>
    </w:p>
    <w:p w14:paraId="0B71FFAE" w14:textId="7F05135F" w:rsidR="00516C87" w:rsidRPr="009D1652" w:rsidRDefault="00FA7D0C" w:rsidP="009D6614">
      <w:pPr>
        <w:pStyle w:val="BodyTextL50"/>
        <w:rPr>
          <w:lang w:val="en-US"/>
        </w:rPr>
      </w:pPr>
      <w:r>
        <w:t xml:space="preserve">Ping-запрос на шлюз по умолчанию </w:t>
      </w:r>
      <w:r w:rsidRPr="00B20C47">
        <w:rPr>
          <w:lang w:val="en-US"/>
        </w:rPr>
        <w:t>(172.16.1.1)</w:t>
      </w:r>
      <w:r w:rsidR="0097779D" w:rsidRPr="00B20C47">
        <w:rPr>
          <w:lang w:val="en-US"/>
        </w:rPr>
        <w:t xml:space="preserve"> _</w:t>
      </w:r>
      <w:r w:rsidR="00B20C47" w:rsidRPr="00B20C47">
        <w:rPr>
          <w:color w:val="00B0F0"/>
          <w:lang w:val="en-US"/>
        </w:rPr>
        <w:t xml:space="preserve">ping 172.16.1.1 (32 bytes, </w:t>
      </w:r>
      <w:r w:rsidR="00B20C47">
        <w:rPr>
          <w:color w:val="00B0F0"/>
          <w:lang w:val="en-US"/>
        </w:rPr>
        <w:t>sent</w:t>
      </w:r>
      <w:r w:rsidR="00B20C47" w:rsidRPr="00B20C47">
        <w:rPr>
          <w:color w:val="00B0F0"/>
          <w:lang w:val="en-US"/>
        </w:rPr>
        <w:t>=4,</w:t>
      </w:r>
      <w:r w:rsidR="00B20C47">
        <w:rPr>
          <w:color w:val="00B0F0"/>
          <w:lang w:val="en-US"/>
        </w:rPr>
        <w:t xml:space="preserve"> received-4, lost=0</w:t>
      </w:r>
      <w:r w:rsidR="00B20C47" w:rsidRPr="00B20C47">
        <w:rPr>
          <w:color w:val="00B0F0"/>
          <w:lang w:val="en-US"/>
        </w:rPr>
        <w:t xml:space="preserve">) </w:t>
      </w:r>
      <w:r w:rsidRPr="0097779D">
        <w:t>и</w:t>
      </w:r>
      <w:r w:rsidR="0097779D" w:rsidRPr="00B20C47">
        <w:rPr>
          <w:lang w:val="en-US"/>
        </w:rPr>
        <w:t> </w:t>
      </w:r>
      <w:r>
        <w:t>на</w:t>
      </w:r>
      <w:r w:rsidRPr="00B20C47">
        <w:rPr>
          <w:lang w:val="en-US"/>
        </w:rPr>
        <w:t xml:space="preserve"> </w:t>
      </w:r>
      <w:r>
        <w:t>веб</w:t>
      </w:r>
      <w:r w:rsidRPr="00B20C47">
        <w:rPr>
          <w:lang w:val="en-US"/>
        </w:rPr>
        <w:t>-</w:t>
      </w:r>
      <w:r>
        <w:t>сервер</w:t>
      </w:r>
      <w:r w:rsidRPr="00B20C47">
        <w:rPr>
          <w:lang w:val="en-US"/>
        </w:rPr>
        <w:t xml:space="preserve"> (209.165.201.2) </w:t>
      </w:r>
      <w:r w:rsidR="0097779D" w:rsidRPr="00B20C47">
        <w:rPr>
          <w:lang w:val="en-US"/>
        </w:rPr>
        <w:t>_</w:t>
      </w:r>
      <w:r w:rsidR="00B20C47" w:rsidRPr="00B20C47">
        <w:rPr>
          <w:lang w:val="en-US"/>
        </w:rPr>
        <w:t xml:space="preserve"> </w:t>
      </w:r>
      <w:r w:rsidR="00B20C47" w:rsidRPr="00B20C47">
        <w:rPr>
          <w:color w:val="00B0F0"/>
          <w:lang w:val="en-US"/>
        </w:rPr>
        <w:t xml:space="preserve">ping </w:t>
      </w:r>
      <w:r w:rsidR="00B20C47">
        <w:rPr>
          <w:color w:val="00B0F0"/>
          <w:lang w:val="en-US"/>
        </w:rPr>
        <w:t xml:space="preserve">209.165.201.2 </w:t>
      </w:r>
      <w:r w:rsidR="00B20C47" w:rsidRPr="00B20C47">
        <w:rPr>
          <w:color w:val="00B0F0"/>
          <w:lang w:val="en-US"/>
        </w:rPr>
        <w:t>(32 b</w:t>
      </w:r>
      <w:r w:rsidR="00B20C47">
        <w:rPr>
          <w:color w:val="00B0F0"/>
          <w:lang w:val="en-US"/>
        </w:rPr>
        <w:t>ytes, sent=4, received-4, lost=1</w:t>
      </w:r>
      <w:r w:rsidR="00B20C47" w:rsidRPr="00B20C47">
        <w:rPr>
          <w:lang w:val="en-US"/>
        </w:rPr>
        <w:t>)</w:t>
      </w:r>
    </w:p>
    <w:p w14:paraId="2F6A7441" w14:textId="0BF9D4B1" w:rsidR="00516C87" w:rsidRPr="00DB31CB" w:rsidRDefault="00FA7D0C" w:rsidP="009D6614">
      <w:pPr>
        <w:pStyle w:val="BodyTextL50"/>
        <w:rPr>
          <w:rStyle w:val="AnswerGray"/>
          <w:lang w:val="en-US"/>
        </w:rPr>
      </w:pPr>
      <w:r w:rsidRPr="009D1652">
        <w:rPr>
          <w:lang w:val="en-US"/>
        </w:rPr>
        <w:t>Ping-</w:t>
      </w:r>
      <w:r>
        <w:t>запрос</w:t>
      </w:r>
      <w:r w:rsidRPr="009D1652">
        <w:rPr>
          <w:lang w:val="en-US"/>
        </w:rPr>
        <w:t xml:space="preserve"> </w:t>
      </w:r>
      <w:r>
        <w:t>на</w:t>
      </w:r>
      <w:r w:rsidRPr="009D1652">
        <w:rPr>
          <w:lang w:val="en-US"/>
        </w:rPr>
        <w:t xml:space="preserve"> PC-02</w:t>
      </w:r>
      <w:r w:rsidR="0097779D" w:rsidRPr="009D1652">
        <w:rPr>
          <w:lang w:val="en-US"/>
        </w:rPr>
        <w:t xml:space="preserve"> </w:t>
      </w:r>
      <w:r w:rsidR="009D1652" w:rsidRPr="009D1652">
        <w:rPr>
          <w:color w:val="00B0F0"/>
          <w:lang w:val="en-US"/>
        </w:rPr>
        <w:t>ping 172.16.1.4 (32 bytes, sent=4, received-4, lost=0)</w:t>
      </w:r>
      <w:r w:rsidRPr="009D1652">
        <w:rPr>
          <w:lang w:val="en-US"/>
        </w:rPr>
        <w:t xml:space="preserve">, </w:t>
      </w:r>
      <w:r>
        <w:t>на</w:t>
      </w:r>
      <w:r w:rsidRPr="009D1652">
        <w:rPr>
          <w:lang w:val="en-US"/>
        </w:rPr>
        <w:t xml:space="preserve"> PC-A </w:t>
      </w:r>
      <w:r w:rsidR="00DB31CB">
        <w:rPr>
          <w:lang w:val="en-US"/>
        </w:rPr>
        <w:t xml:space="preserve"> </w:t>
      </w:r>
      <w:r w:rsidR="00DB31CB" w:rsidRPr="00DB31CB">
        <w:rPr>
          <w:lang w:val="en-US"/>
        </w:rPr>
        <w:t xml:space="preserve"> </w:t>
      </w:r>
      <w:r w:rsidR="00DB31CB" w:rsidRPr="00DB31CB">
        <w:rPr>
          <w:color w:val="00B0F0"/>
        </w:rPr>
        <w:t>неуспешно</w:t>
      </w:r>
      <w:r w:rsidR="0097779D" w:rsidRPr="009D1652">
        <w:rPr>
          <w:lang w:val="en-US"/>
        </w:rPr>
        <w:t>_</w:t>
      </w:r>
      <w:r w:rsidR="00DB31CB" w:rsidRPr="00DB31CB">
        <w:rPr>
          <w:lang w:val="en-US"/>
        </w:rPr>
        <w:t xml:space="preserve"> </w:t>
      </w:r>
      <w:r w:rsidR="00DB31CB">
        <w:rPr>
          <w:color w:val="00B0F0"/>
          <w:lang w:val="en-US"/>
        </w:rPr>
        <w:t>ping 172.16.2.3 (32 bytes, sent=4, received=0, lost=4</w:t>
      </w:r>
      <w:r w:rsidR="00DB31CB" w:rsidRPr="00DB31CB">
        <w:rPr>
          <w:color w:val="00B0F0"/>
          <w:lang w:val="en-US"/>
        </w:rPr>
        <w:t>)</w:t>
      </w:r>
      <w:r w:rsidR="0097779D" w:rsidRPr="00DB31CB">
        <w:rPr>
          <w:color w:val="00B0F0"/>
          <w:lang w:val="en-US"/>
        </w:rPr>
        <w:t xml:space="preserve"> </w:t>
      </w:r>
      <w:r w:rsidRPr="0097779D">
        <w:t>и</w:t>
      </w:r>
      <w:r w:rsidR="0097779D" w:rsidRPr="009D1652">
        <w:rPr>
          <w:lang w:val="en-US"/>
        </w:rPr>
        <w:t> </w:t>
      </w:r>
      <w:r>
        <w:t>на</w:t>
      </w:r>
      <w:r w:rsidRPr="009D1652">
        <w:rPr>
          <w:lang w:val="en-US"/>
        </w:rPr>
        <w:t xml:space="preserve"> PC-B </w:t>
      </w:r>
      <w:r w:rsidR="00DB31CB" w:rsidRPr="00DB31CB">
        <w:rPr>
          <w:color w:val="00B0F0"/>
        </w:rPr>
        <w:t>неуспешно</w:t>
      </w:r>
    </w:p>
    <w:p w14:paraId="21FAA460" w14:textId="0F53D8DF" w:rsidR="00FA7D0C" w:rsidRDefault="00465B63" w:rsidP="009D6614">
      <w:pPr>
        <w:pStyle w:val="SubStepAlpha"/>
        <w:tabs>
          <w:tab w:val="clear" w:pos="720"/>
        </w:tabs>
      </w:pPr>
      <w:r>
        <w:t>На узле PC-01 попробуйте подключиться</w:t>
      </w:r>
      <w:r w:rsidRPr="0097779D">
        <w:t xml:space="preserve"> к</w:t>
      </w:r>
      <w:r w:rsidR="0097779D" w:rsidRPr="0097779D">
        <w:t> </w:t>
      </w:r>
      <w:r>
        <w:t>веб-серверу через браузер. Введите URL-адрес www.cisco.pka,</w:t>
      </w:r>
      <w:r w:rsidRPr="0097779D">
        <w:t xml:space="preserve"> а</w:t>
      </w:r>
      <w:r w:rsidR="0097779D" w:rsidRPr="0097779D">
        <w:t> </w:t>
      </w:r>
      <w:r>
        <w:t>затем укажите IP-адрес 209.165.201.2. Запись результатов.</w:t>
      </w:r>
    </w:p>
    <w:p w14:paraId="2780CAA6" w14:textId="49F149DB" w:rsidR="00FA7D0C" w:rsidRPr="0097779D" w:rsidRDefault="00FA7D0C" w:rsidP="009D6614">
      <w:pPr>
        <w:pStyle w:val="BodyTextL50"/>
        <w:rPr>
          <w:rStyle w:val="AnswerGray"/>
          <w:rFonts w:eastAsiaTheme="minorEastAsia"/>
          <w:shd w:val="clear" w:color="auto" w:fill="auto"/>
          <w:lang w:eastAsia="zh-CN"/>
        </w:rPr>
      </w:pPr>
      <w:r>
        <w:t>Доступен ли сервер www.cisco.pka</w:t>
      </w:r>
      <w:r w:rsidRPr="0097779D">
        <w:t xml:space="preserve"> с</w:t>
      </w:r>
      <w:r w:rsidR="0097779D" w:rsidRPr="0097779D">
        <w:t> </w:t>
      </w:r>
      <w:r>
        <w:t xml:space="preserve">узла PC-01? </w:t>
      </w:r>
      <w:r w:rsidR="00DB31CB" w:rsidRPr="00DB31CB">
        <w:rPr>
          <w:color w:val="00B0F0"/>
        </w:rPr>
        <w:t>Да</w:t>
      </w:r>
      <w:r w:rsidR="0097779D" w:rsidRPr="0097779D">
        <w:t>________</w:t>
      </w:r>
      <w:r w:rsidRPr="0097779D">
        <w:t xml:space="preserve"> С</w:t>
      </w:r>
      <w:r w:rsidR="0097779D" w:rsidRPr="0097779D">
        <w:t> </w:t>
      </w:r>
      <w:r>
        <w:t xml:space="preserve">использованием IP-адреса веб-сервера? </w:t>
      </w:r>
      <w:r w:rsidR="0097779D" w:rsidRPr="0097779D">
        <w:t>___</w:t>
      </w:r>
      <w:r w:rsidR="00DB31CB" w:rsidRPr="00DB31CB">
        <w:rPr>
          <w:color w:val="00B0F0"/>
        </w:rPr>
        <w:t>Да</w:t>
      </w:r>
      <w:r w:rsidR="0097779D" w:rsidRPr="0097779D">
        <w:t>_____</w:t>
      </w:r>
    </w:p>
    <w:p w14:paraId="12EAF8A1" w14:textId="79C2730B" w:rsidR="00C20C8D" w:rsidRPr="00C20C8D" w:rsidRDefault="00C20C8D" w:rsidP="00C20C8D">
      <w:pPr>
        <w:pStyle w:val="SubStepAlpha"/>
      </w:pPr>
      <w:r>
        <w:t>Задокументируйте неполадки</w:t>
      </w:r>
      <w:r w:rsidRPr="0097779D">
        <w:t xml:space="preserve"> и</w:t>
      </w:r>
      <w:r w:rsidR="0097779D" w:rsidRPr="0097779D">
        <w:t> </w:t>
      </w:r>
      <w:r>
        <w:t>способы решения проблемы. По возможности устраните неполадки.</w:t>
      </w:r>
    </w:p>
    <w:p w14:paraId="5B51066A" w14:textId="2DFE4851" w:rsidR="00C20C8D" w:rsidRPr="00DB31CB" w:rsidRDefault="00DB31CB" w:rsidP="00DB31CB">
      <w:pPr>
        <w:pStyle w:val="BodyTextL50"/>
      </w:pPr>
      <w:r w:rsidRPr="00DB31CB">
        <w:rPr>
          <w:color w:val="00B0F0"/>
          <w:lang w:val="en-US"/>
        </w:rPr>
        <w:t>IP</w:t>
      </w:r>
      <w:r w:rsidRPr="00DB31CB">
        <w:rPr>
          <w:color w:val="00B0F0"/>
        </w:rPr>
        <w:t xml:space="preserve"> адрес на PC -01 некорректен, чтобы это исправить необходимо изменить </w:t>
      </w:r>
      <w:r w:rsidRPr="00DB31CB">
        <w:rPr>
          <w:color w:val="00B0F0"/>
          <w:lang w:val="en-US"/>
        </w:rPr>
        <w:t>IP</w:t>
      </w:r>
      <w:r w:rsidRPr="00DB31CB">
        <w:rPr>
          <w:color w:val="00B0F0"/>
        </w:rPr>
        <w:t>-адрес с 172.168.1.3 на 172.16.1.3</w:t>
      </w:r>
    </w:p>
    <w:p w14:paraId="73EA6700" w14:textId="13335CF8" w:rsidR="00C20C8D" w:rsidRDefault="00C20C8D" w:rsidP="00C20C8D">
      <w:pPr>
        <w:pStyle w:val="StepHead"/>
      </w:pPr>
      <w:r>
        <w:t>Определите неполадки подключения узла PC-02</w:t>
      </w:r>
      <w:r w:rsidRPr="0097779D">
        <w:t xml:space="preserve"> к</w:t>
      </w:r>
      <w:r w:rsidR="0097779D" w:rsidRPr="0097779D">
        <w:t> </w:t>
      </w:r>
      <w:r>
        <w:t>веб-серверу.</w:t>
      </w:r>
    </w:p>
    <w:p w14:paraId="027E4D9C" w14:textId="04646231" w:rsidR="00FA7D0C" w:rsidRDefault="00FB3D11" w:rsidP="00FA7D0C">
      <w:pPr>
        <w:pStyle w:val="SubStepAlpha"/>
      </w:pPr>
      <w:r>
        <w:t xml:space="preserve">На узле PC-02 откройте командную строку. Введите команду </w:t>
      </w:r>
      <w:r>
        <w:rPr>
          <w:b/>
        </w:rPr>
        <w:t>ipconfig</w:t>
      </w:r>
      <w:r>
        <w:t>, чтобы узнать, какие IP-адрес</w:t>
      </w:r>
      <w:r w:rsidRPr="0097779D">
        <w:t xml:space="preserve"> и</w:t>
      </w:r>
      <w:r w:rsidR="0097779D" w:rsidRPr="0097779D">
        <w:t> </w:t>
      </w:r>
      <w:r>
        <w:t>шлюз по умолчанию назначены узлу. При необходимости исправьте заданные значения.</w:t>
      </w:r>
    </w:p>
    <w:p w14:paraId="42740EA5" w14:textId="52E21DBF" w:rsidR="00FA7D0C" w:rsidRPr="00EA5219" w:rsidRDefault="00DD19AD" w:rsidP="00FA7D0C">
      <w:pPr>
        <w:pStyle w:val="SubStepAlpha"/>
      </w:pPr>
      <w:r>
        <w:t>Устранив проблемы</w:t>
      </w:r>
      <w:r w:rsidRPr="0097779D">
        <w:t xml:space="preserve"> с</w:t>
      </w:r>
      <w:r w:rsidR="0097779D" w:rsidRPr="0097779D">
        <w:t> </w:t>
      </w:r>
      <w:r>
        <w:t>IP-адресами на узле PC-02, отправьте эхо-запрос на шлюз по умолчанию, на веб-сервер</w:t>
      </w:r>
      <w:r w:rsidRPr="0097779D">
        <w:t xml:space="preserve"> и</w:t>
      </w:r>
      <w:r w:rsidR="0097779D" w:rsidRPr="0097779D">
        <w:t> </w:t>
      </w:r>
      <w:r>
        <w:t>на другие компьютеры. Успешно ли выполнена проверка связи? Запись результатов.</w:t>
      </w:r>
    </w:p>
    <w:p w14:paraId="0C593BB2" w14:textId="4DC7695A" w:rsidR="000F736A" w:rsidRPr="000F736A" w:rsidRDefault="00FA7D0C" w:rsidP="009D6614">
      <w:pPr>
        <w:pStyle w:val="BodyTextL50"/>
        <w:rPr>
          <w:lang w:val="en-US"/>
        </w:rPr>
      </w:pPr>
      <w:r>
        <w:t xml:space="preserve">Ping-запрос на шлюз по умолчанию </w:t>
      </w:r>
      <w:r w:rsidRPr="00DD34CB">
        <w:rPr>
          <w:lang w:val="en-US"/>
        </w:rPr>
        <w:t>(172.16.1.1)</w:t>
      </w:r>
      <w:r w:rsidR="0097779D" w:rsidRPr="00DD34CB">
        <w:rPr>
          <w:lang w:val="en-US"/>
        </w:rPr>
        <w:t xml:space="preserve"> </w:t>
      </w:r>
      <w:r w:rsidR="000F736A" w:rsidRPr="000F736A">
        <w:rPr>
          <w:color w:val="00B0F0"/>
        </w:rPr>
        <w:t>да</w:t>
      </w:r>
      <w:r w:rsidR="000F736A" w:rsidRPr="000F736A">
        <w:rPr>
          <w:lang w:val="en-US"/>
        </w:rPr>
        <w:t xml:space="preserve"> </w:t>
      </w:r>
      <w:r w:rsidR="00DD34CB" w:rsidRPr="00DD34CB">
        <w:rPr>
          <w:color w:val="00B0F0"/>
          <w:lang w:val="en-US"/>
        </w:rPr>
        <w:t>32 by</w:t>
      </w:r>
      <w:r w:rsidR="00DD34CB">
        <w:rPr>
          <w:color w:val="00B0F0"/>
          <w:lang w:val="en-US"/>
        </w:rPr>
        <w:t>tes, sent=4, received-4, lost=0</w:t>
      </w:r>
      <w:r w:rsidRPr="00DD34CB">
        <w:rPr>
          <w:color w:val="00B0F0"/>
          <w:lang w:val="en-US"/>
        </w:rPr>
        <w:t xml:space="preserve"> </w:t>
      </w:r>
      <w:r w:rsidRPr="0097779D">
        <w:t>и</w:t>
      </w:r>
      <w:r w:rsidR="0097779D" w:rsidRPr="00DD34CB">
        <w:rPr>
          <w:lang w:val="en-US"/>
        </w:rPr>
        <w:t> </w:t>
      </w:r>
      <w:r>
        <w:t>на</w:t>
      </w:r>
      <w:r w:rsidRPr="00DD34CB">
        <w:rPr>
          <w:lang w:val="en-US"/>
        </w:rPr>
        <w:t xml:space="preserve"> </w:t>
      </w:r>
      <w:r>
        <w:t>веб</w:t>
      </w:r>
      <w:r w:rsidRPr="00DD34CB">
        <w:rPr>
          <w:lang w:val="en-US"/>
        </w:rPr>
        <w:t>-</w:t>
      </w:r>
      <w:r>
        <w:t>сервер</w:t>
      </w:r>
      <w:r w:rsidRPr="00DD34CB">
        <w:rPr>
          <w:lang w:val="en-US"/>
        </w:rPr>
        <w:t xml:space="preserve"> (209.165.201.2)</w:t>
      </w:r>
      <w:r w:rsidR="0097779D" w:rsidRPr="00DD34CB">
        <w:rPr>
          <w:lang w:val="en-US"/>
        </w:rPr>
        <w:t xml:space="preserve"> </w:t>
      </w:r>
      <w:r w:rsidR="000F736A">
        <w:rPr>
          <w:color w:val="00B0F0"/>
          <w:lang w:val="en-US"/>
        </w:rPr>
        <w:t>sent=4, received-4, lost=0</w:t>
      </w:r>
      <w:r w:rsidR="000F736A" w:rsidRPr="000F736A">
        <w:rPr>
          <w:color w:val="00B0F0"/>
          <w:lang w:val="en-US"/>
        </w:rPr>
        <w:t xml:space="preserve"> </w:t>
      </w:r>
      <w:r w:rsidR="000F736A">
        <w:rPr>
          <w:color w:val="00B0F0"/>
        </w:rPr>
        <w:t>да</w:t>
      </w:r>
    </w:p>
    <w:p w14:paraId="5B824A86" w14:textId="22C5C246" w:rsidR="00FA7D0C" w:rsidRPr="000F736A" w:rsidRDefault="00FA7D0C" w:rsidP="009D6614">
      <w:pPr>
        <w:pStyle w:val="BodyTextL50"/>
        <w:rPr>
          <w:rStyle w:val="AnswerGray"/>
          <w:lang w:val="en-US"/>
        </w:rPr>
      </w:pPr>
      <w:r w:rsidRPr="000F736A">
        <w:rPr>
          <w:lang w:val="en-US"/>
        </w:rPr>
        <w:t>Ping-</w:t>
      </w:r>
      <w:r>
        <w:t>запрос</w:t>
      </w:r>
      <w:r w:rsidRPr="000F736A">
        <w:rPr>
          <w:lang w:val="en-US"/>
        </w:rPr>
        <w:t xml:space="preserve"> </w:t>
      </w:r>
      <w:r>
        <w:t>на</w:t>
      </w:r>
      <w:r w:rsidRPr="000F736A">
        <w:rPr>
          <w:lang w:val="en-US"/>
        </w:rPr>
        <w:t xml:space="preserve"> PC-01</w:t>
      </w:r>
      <w:r w:rsidR="0097779D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 xml:space="preserve">sent=4, received-4, lost=0 </w:t>
      </w:r>
      <w:r w:rsidR="000F736A">
        <w:rPr>
          <w:color w:val="00B0F0"/>
        </w:rPr>
        <w:t>да</w:t>
      </w:r>
      <w:r w:rsidR="0097779D" w:rsidRPr="000F736A">
        <w:rPr>
          <w:lang w:val="en-US"/>
        </w:rPr>
        <w:t>_</w:t>
      </w:r>
      <w:r w:rsidRPr="000F736A">
        <w:rPr>
          <w:lang w:val="en-US"/>
        </w:rPr>
        <w:t xml:space="preserve">, </w:t>
      </w:r>
      <w:r>
        <w:t>на</w:t>
      </w:r>
      <w:r w:rsidRPr="000F736A">
        <w:rPr>
          <w:lang w:val="en-US"/>
        </w:rPr>
        <w:t xml:space="preserve"> PC-A </w:t>
      </w:r>
      <w:r w:rsidR="000F736A">
        <w:rPr>
          <w:color w:val="00B0F0"/>
          <w:lang w:val="en-US"/>
        </w:rPr>
        <w:t>sent=4, received=0, lost=4</w:t>
      </w:r>
      <w:r w:rsidR="000F736A" w:rsidRPr="000F736A">
        <w:rPr>
          <w:color w:val="00B0F0"/>
          <w:lang w:val="en-US"/>
        </w:rPr>
        <w:t xml:space="preserve"> </w:t>
      </w:r>
      <w:r w:rsidR="000F736A">
        <w:rPr>
          <w:color w:val="00B0F0"/>
        </w:rPr>
        <w:t>нет</w:t>
      </w:r>
      <w:r w:rsidR="0097779D" w:rsidRPr="000F736A">
        <w:rPr>
          <w:lang w:val="en-US"/>
        </w:rPr>
        <w:t xml:space="preserve">__ </w:t>
      </w:r>
      <w:r w:rsidRPr="0097779D">
        <w:t>и</w:t>
      </w:r>
      <w:r w:rsidR="0097779D" w:rsidRPr="000F736A">
        <w:rPr>
          <w:lang w:val="en-US"/>
        </w:rPr>
        <w:t> </w:t>
      </w:r>
      <w:r>
        <w:t>на</w:t>
      </w:r>
      <w:r w:rsidRPr="000F736A">
        <w:rPr>
          <w:lang w:val="en-US"/>
        </w:rPr>
        <w:t xml:space="preserve"> PC-B </w:t>
      </w:r>
      <w:r w:rsidR="0097779D" w:rsidRPr="000F736A">
        <w:rPr>
          <w:lang w:val="en-US"/>
        </w:rPr>
        <w:t>_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>sent=4, received=0, lost=4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</w:rPr>
        <w:t>нет</w:t>
      </w:r>
    </w:p>
    <w:p w14:paraId="3071E9B2" w14:textId="56FB73A9" w:rsidR="00FB3D11" w:rsidRDefault="00FB3D11" w:rsidP="009D6614">
      <w:pPr>
        <w:pStyle w:val="SubStepAlpha"/>
        <w:tabs>
          <w:tab w:val="clear" w:pos="720"/>
        </w:tabs>
      </w:pPr>
      <w:r>
        <w:t>На узле PC-02 попробуйте подключиться</w:t>
      </w:r>
      <w:r w:rsidRPr="0097779D">
        <w:t xml:space="preserve"> к</w:t>
      </w:r>
      <w:r w:rsidR="0097779D" w:rsidRPr="0097779D">
        <w:t> </w:t>
      </w:r>
      <w:r>
        <w:t>веб-серверу www.cisco.pka через браузер. Запись результатов.</w:t>
      </w:r>
    </w:p>
    <w:p w14:paraId="1D1F248A" w14:textId="1BAC4AD4" w:rsidR="00FB3D11" w:rsidRPr="0097779D" w:rsidRDefault="00FB3D11" w:rsidP="009D6614">
      <w:pPr>
        <w:pStyle w:val="BodyTextL50"/>
        <w:rPr>
          <w:rStyle w:val="AnswerGray"/>
          <w:shd w:val="clear" w:color="auto" w:fill="auto"/>
        </w:rPr>
      </w:pPr>
      <w:r>
        <w:t>Доступен ли сервер www.cisco.pka</w:t>
      </w:r>
      <w:r w:rsidRPr="0097779D">
        <w:t xml:space="preserve"> с</w:t>
      </w:r>
      <w:r w:rsidR="0097779D" w:rsidRPr="0097779D">
        <w:t> </w:t>
      </w:r>
      <w:r>
        <w:t xml:space="preserve">узла PC-01? </w:t>
      </w:r>
      <w:r w:rsidR="0097779D" w:rsidRPr="0097779D">
        <w:t>_</w:t>
      </w:r>
      <w:r w:rsidR="000F736A" w:rsidRPr="000F736A">
        <w:rPr>
          <w:color w:val="00B0F0"/>
        </w:rPr>
        <w:t>ДА</w:t>
      </w:r>
      <w:r w:rsidR="0097779D" w:rsidRPr="0097779D">
        <w:t>_______</w:t>
      </w:r>
      <w:r w:rsidRPr="0097779D">
        <w:t xml:space="preserve"> с</w:t>
      </w:r>
      <w:r w:rsidR="0097779D" w:rsidRPr="0097779D">
        <w:t> </w:t>
      </w:r>
      <w:r>
        <w:t>использованием IP-адреса веб-сервера</w:t>
      </w:r>
      <w:r w:rsidR="0097779D" w:rsidRPr="0097779D">
        <w:t xml:space="preserve"> ___</w:t>
      </w:r>
      <w:r w:rsidR="000F736A" w:rsidRPr="000F736A">
        <w:rPr>
          <w:color w:val="00B0F0"/>
        </w:rPr>
        <w:t>Да</w:t>
      </w:r>
      <w:r w:rsidR="0097779D" w:rsidRPr="0097779D">
        <w:t>_____</w:t>
      </w:r>
    </w:p>
    <w:p w14:paraId="4EC97190" w14:textId="67127119" w:rsidR="00FA7D0C" w:rsidRDefault="00D54E64" w:rsidP="00BB7A9A">
      <w:pPr>
        <w:pStyle w:val="SubStepAlpha"/>
      </w:pPr>
      <w:r>
        <w:t>Задокументируйте неполадки</w:t>
      </w:r>
      <w:r w:rsidRPr="0097779D">
        <w:t xml:space="preserve"> и</w:t>
      </w:r>
      <w:r w:rsidR="0097779D" w:rsidRPr="0097779D">
        <w:t> </w:t>
      </w:r>
      <w:r>
        <w:t>способы решения проблемы. По возможности устраните неполадки.</w:t>
      </w:r>
    </w:p>
    <w:p w14:paraId="4989C6BD" w14:textId="7003CD81" w:rsidR="000F736A" w:rsidRPr="000F736A" w:rsidRDefault="000F736A" w:rsidP="000F736A">
      <w:pPr>
        <w:pStyle w:val="SubStepAlpha"/>
        <w:numPr>
          <w:ilvl w:val="0"/>
          <w:numId w:val="0"/>
        </w:numPr>
        <w:ind w:left="720"/>
        <w:rPr>
          <w:color w:val="00B0F0"/>
        </w:rPr>
      </w:pPr>
      <w:r w:rsidRPr="000F736A">
        <w:rPr>
          <w:color w:val="00B0F0"/>
          <w:lang w:val="en-US"/>
        </w:rPr>
        <w:t>IP</w:t>
      </w:r>
      <w:r w:rsidRPr="000F736A">
        <w:rPr>
          <w:color w:val="00B0F0"/>
        </w:rPr>
        <w:t xml:space="preserve"> адрес должен быть таким: 172.16.1.1 вместо </w:t>
      </w:r>
      <w:r w:rsidRPr="000F736A">
        <w:rPr>
          <w:color w:val="00B0F0"/>
        </w:rPr>
        <w:t>172.16.1.1</w:t>
      </w:r>
      <w:r w:rsidRPr="000F736A">
        <w:rPr>
          <w:color w:val="00B0F0"/>
        </w:rPr>
        <w:t>1</w:t>
      </w:r>
    </w:p>
    <w:p w14:paraId="765FBA42" w14:textId="77777777" w:rsidR="00FA7D0C" w:rsidRDefault="00FA7D0C" w:rsidP="00FA7D0C">
      <w:pPr>
        <w:pStyle w:val="BodyTextL50"/>
      </w:pPr>
      <w:r>
        <w:t>____________________________________________________________________________________</w:t>
      </w:r>
    </w:p>
    <w:p w14:paraId="3CB1A948" w14:textId="26C23A60" w:rsidR="00B00C68" w:rsidRDefault="00B00C68" w:rsidP="00B00C68">
      <w:pPr>
        <w:pStyle w:val="StepHead"/>
      </w:pPr>
      <w:r>
        <w:lastRenderedPageBreak/>
        <w:t>Определите неполадки подключения узла PC-A</w:t>
      </w:r>
      <w:r w:rsidRPr="0097779D">
        <w:t xml:space="preserve"> к</w:t>
      </w:r>
      <w:r w:rsidR="0097779D" w:rsidRPr="0097779D">
        <w:t> </w:t>
      </w:r>
      <w:r>
        <w:t>веб-серверу.</w:t>
      </w:r>
    </w:p>
    <w:p w14:paraId="06B80939" w14:textId="5A27FF7F" w:rsidR="00B00C68" w:rsidRDefault="00B00C68" w:rsidP="00B00C68">
      <w:pPr>
        <w:pStyle w:val="SubStepAlpha"/>
      </w:pPr>
      <w:r>
        <w:t>На узле PC-A откройте приглашение</w:t>
      </w:r>
      <w:r w:rsidRPr="0097779D">
        <w:t xml:space="preserve"> к</w:t>
      </w:r>
      <w:r w:rsidR="0097779D" w:rsidRPr="0097779D">
        <w:t> </w:t>
      </w:r>
      <w:r>
        <w:t xml:space="preserve">вводу команды. Введите команду </w:t>
      </w:r>
      <w:r>
        <w:rPr>
          <w:b/>
        </w:rPr>
        <w:t>ipconfig</w:t>
      </w:r>
      <w:r>
        <w:t>, чтобы узнать, какие IP-адрес</w:t>
      </w:r>
      <w:r w:rsidRPr="0097779D">
        <w:t xml:space="preserve"> и</w:t>
      </w:r>
      <w:r w:rsidR="0097779D" w:rsidRPr="0097779D">
        <w:t> </w:t>
      </w:r>
      <w:r>
        <w:t>шлюз по умолчанию назначены узлу. При необходимости исправьте заданные значения.</w:t>
      </w:r>
    </w:p>
    <w:p w14:paraId="5D468FEB" w14:textId="1A3508F2" w:rsidR="00B00C68" w:rsidRPr="00EA5219" w:rsidRDefault="00DD19AD" w:rsidP="009D6614">
      <w:pPr>
        <w:pStyle w:val="SubStepAlpha"/>
        <w:tabs>
          <w:tab w:val="clear" w:pos="720"/>
        </w:tabs>
      </w:pPr>
      <w:r>
        <w:t>Устранив проблемы</w:t>
      </w:r>
      <w:r w:rsidRPr="0097779D">
        <w:t xml:space="preserve"> с</w:t>
      </w:r>
      <w:r w:rsidR="0097779D" w:rsidRPr="0097779D">
        <w:t> </w:t>
      </w:r>
      <w:r>
        <w:t>IP-адресами на узле PC-A, отправьте эхо-запрос на шлюз по умолчанию, на веб-сервер</w:t>
      </w:r>
      <w:r w:rsidRPr="0097779D">
        <w:t xml:space="preserve"> и</w:t>
      </w:r>
      <w:r w:rsidR="0097779D" w:rsidRPr="0097779D">
        <w:t> </w:t>
      </w:r>
      <w:r>
        <w:t>на другие компьютеры. Успешно ли выполнена проверка связи? Запись результатов.</w:t>
      </w:r>
    </w:p>
    <w:p w14:paraId="770C1DC2" w14:textId="6D2B9799" w:rsidR="00B00C68" w:rsidRPr="000F736A" w:rsidRDefault="00B00C68" w:rsidP="009D6614">
      <w:pPr>
        <w:pStyle w:val="BodyTextL50"/>
        <w:rPr>
          <w:lang w:val="en-US"/>
        </w:rPr>
      </w:pPr>
      <w:r>
        <w:t xml:space="preserve">Ping-запрос на шлюз по умолчанию </w:t>
      </w:r>
      <w:r w:rsidRPr="000F736A">
        <w:rPr>
          <w:lang w:val="en-US"/>
        </w:rPr>
        <w:t>(172.16.2.1)</w:t>
      </w:r>
      <w:r w:rsidR="009D6614" w:rsidRPr="000F736A">
        <w:rPr>
          <w:lang w:val="en-US"/>
        </w:rPr>
        <w:t xml:space="preserve"> _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 xml:space="preserve">sent=4, received=0, lost=4 </w:t>
      </w:r>
      <w:r w:rsidR="000F736A" w:rsidRPr="000F736A">
        <w:rPr>
          <w:color w:val="00B0F0"/>
        </w:rPr>
        <w:t>нет</w:t>
      </w:r>
      <w:r w:rsidR="009D6614" w:rsidRPr="000F736A">
        <w:rPr>
          <w:lang w:val="en-US"/>
        </w:rPr>
        <w:t>_</w:t>
      </w:r>
      <w:r w:rsidRPr="000F736A">
        <w:rPr>
          <w:lang w:val="en-US"/>
        </w:rPr>
        <w:t xml:space="preserve"> </w:t>
      </w:r>
      <w:r w:rsidRPr="0097779D">
        <w:t>и</w:t>
      </w:r>
      <w:r w:rsidR="0097779D" w:rsidRPr="000F736A">
        <w:rPr>
          <w:lang w:val="en-US"/>
        </w:rPr>
        <w:t> </w:t>
      </w:r>
      <w:r>
        <w:t>на</w:t>
      </w:r>
      <w:r w:rsidRPr="000F736A">
        <w:rPr>
          <w:lang w:val="en-US"/>
        </w:rPr>
        <w:t xml:space="preserve"> </w:t>
      </w:r>
      <w:r>
        <w:t>веб</w:t>
      </w:r>
      <w:r w:rsidRPr="000F736A">
        <w:rPr>
          <w:lang w:val="en-US"/>
        </w:rPr>
        <w:t>-</w:t>
      </w:r>
      <w:r>
        <w:t>сервер</w:t>
      </w:r>
      <w:r w:rsidRPr="000F736A">
        <w:rPr>
          <w:lang w:val="en-US"/>
        </w:rPr>
        <w:t xml:space="preserve"> (209.165.201.2) </w:t>
      </w:r>
      <w:r w:rsidR="009D6614" w:rsidRPr="000F736A">
        <w:rPr>
          <w:lang w:val="en-US"/>
        </w:rPr>
        <w:t>__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 xml:space="preserve">sent=4, received=0, lost=4 </w:t>
      </w:r>
      <w:r w:rsidR="000F736A" w:rsidRPr="000F736A">
        <w:rPr>
          <w:color w:val="00B0F0"/>
        </w:rPr>
        <w:t>нет</w:t>
      </w:r>
      <w:r w:rsidR="000F736A" w:rsidRPr="000F736A">
        <w:rPr>
          <w:color w:val="00B0F0"/>
          <w:lang w:val="en-US"/>
        </w:rPr>
        <w:t xml:space="preserve"> </w:t>
      </w:r>
    </w:p>
    <w:p w14:paraId="26DE9131" w14:textId="1C051C69" w:rsidR="00B00C68" w:rsidRPr="000F736A" w:rsidRDefault="00B00C68" w:rsidP="009D6614">
      <w:pPr>
        <w:pStyle w:val="BodyTextL50"/>
        <w:rPr>
          <w:rStyle w:val="AnswerGray"/>
          <w:lang w:val="en-US"/>
        </w:rPr>
      </w:pPr>
      <w:r w:rsidRPr="000F736A">
        <w:rPr>
          <w:lang w:val="en-US"/>
        </w:rPr>
        <w:t>Ping-</w:t>
      </w:r>
      <w:r>
        <w:t>запрос</w:t>
      </w:r>
      <w:r w:rsidRPr="000F736A">
        <w:rPr>
          <w:lang w:val="en-US"/>
        </w:rPr>
        <w:t xml:space="preserve"> </w:t>
      </w:r>
      <w:r>
        <w:t>на</w:t>
      </w:r>
      <w:r w:rsidRPr="000F736A">
        <w:rPr>
          <w:lang w:val="en-US"/>
        </w:rPr>
        <w:t xml:space="preserve"> PC-</w:t>
      </w:r>
      <w:r>
        <w:t>В</w:t>
      </w:r>
      <w:r w:rsidR="009D6614" w:rsidRPr="000F736A">
        <w:rPr>
          <w:lang w:val="en-US"/>
        </w:rPr>
        <w:t>__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 xml:space="preserve">sent=4, received-4, lost=0 да </w:t>
      </w:r>
      <w:r w:rsidR="009D6614" w:rsidRPr="000F736A">
        <w:rPr>
          <w:lang w:val="en-US"/>
        </w:rPr>
        <w:t>_</w:t>
      </w:r>
      <w:r w:rsidRPr="000F736A">
        <w:rPr>
          <w:lang w:val="en-US"/>
        </w:rPr>
        <w:t xml:space="preserve">, </w:t>
      </w:r>
      <w:r>
        <w:t>на</w:t>
      </w:r>
      <w:r w:rsidRPr="000F736A">
        <w:rPr>
          <w:lang w:val="en-US"/>
        </w:rPr>
        <w:t xml:space="preserve"> PC-01</w:t>
      </w:r>
      <w:r w:rsidR="009D6614" w:rsidRPr="000F736A">
        <w:rPr>
          <w:lang w:val="en-US"/>
        </w:rPr>
        <w:t xml:space="preserve"> _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 xml:space="preserve">sent=4, received=0, lost=4 </w:t>
      </w:r>
      <w:r w:rsidR="000F736A" w:rsidRPr="000F736A">
        <w:rPr>
          <w:color w:val="00B0F0"/>
        </w:rPr>
        <w:t>нет</w:t>
      </w:r>
      <w:r w:rsidR="000F736A" w:rsidRPr="000F736A">
        <w:rPr>
          <w:color w:val="00B0F0"/>
          <w:lang w:val="en-US"/>
        </w:rPr>
        <w:t xml:space="preserve"> </w:t>
      </w:r>
      <w:r w:rsidRPr="0097779D">
        <w:t>и</w:t>
      </w:r>
      <w:r w:rsidR="0097779D" w:rsidRPr="000F736A">
        <w:rPr>
          <w:lang w:val="en-US"/>
        </w:rPr>
        <w:t> </w:t>
      </w:r>
      <w:r>
        <w:t>на</w:t>
      </w:r>
      <w:r w:rsidRPr="000F736A">
        <w:rPr>
          <w:lang w:val="en-US"/>
        </w:rPr>
        <w:t xml:space="preserve"> PC-02 </w:t>
      </w:r>
      <w:r w:rsidR="009D6614" w:rsidRPr="000F736A">
        <w:rPr>
          <w:lang w:val="en-US"/>
        </w:rPr>
        <w:t>_</w:t>
      </w:r>
      <w:r w:rsidR="000F736A" w:rsidRPr="000F736A">
        <w:rPr>
          <w:lang w:val="en-US"/>
        </w:rPr>
        <w:t xml:space="preserve"> </w:t>
      </w:r>
      <w:r w:rsidR="000F736A" w:rsidRPr="000F736A">
        <w:rPr>
          <w:color w:val="00B0F0"/>
          <w:lang w:val="en-US"/>
        </w:rPr>
        <w:t xml:space="preserve">sent=4, received=0, lost=4 </w:t>
      </w:r>
      <w:r w:rsidR="000F736A" w:rsidRPr="000F736A">
        <w:rPr>
          <w:color w:val="00B0F0"/>
        </w:rPr>
        <w:t>нет</w:t>
      </w:r>
      <w:r w:rsidR="000F736A" w:rsidRPr="000F736A">
        <w:rPr>
          <w:color w:val="00B0F0"/>
          <w:lang w:val="en-US"/>
        </w:rPr>
        <w:t xml:space="preserve"> </w:t>
      </w:r>
      <w:r w:rsidR="009D6614" w:rsidRPr="000F736A">
        <w:rPr>
          <w:lang w:val="en-US"/>
        </w:rPr>
        <w:t>_</w:t>
      </w:r>
    </w:p>
    <w:p w14:paraId="4374C610" w14:textId="12B8AF19" w:rsidR="00B00C68" w:rsidRDefault="00B00C68" w:rsidP="009D6614">
      <w:pPr>
        <w:pStyle w:val="SubStepAlpha"/>
        <w:tabs>
          <w:tab w:val="clear" w:pos="720"/>
        </w:tabs>
      </w:pPr>
      <w:r>
        <w:t>На узле PC-A попробуйте подключиться</w:t>
      </w:r>
      <w:r w:rsidRPr="0097779D">
        <w:t xml:space="preserve"> к</w:t>
      </w:r>
      <w:r w:rsidR="0097779D" w:rsidRPr="0097779D">
        <w:t> </w:t>
      </w:r>
      <w:r>
        <w:t>веб-серверу www.cisco.pka через браузер. Запишите результаты.</w:t>
      </w:r>
    </w:p>
    <w:p w14:paraId="71DF35AB" w14:textId="73D31986" w:rsidR="00B00C68" w:rsidRPr="009D6614" w:rsidRDefault="00B00C68" w:rsidP="009D6614">
      <w:pPr>
        <w:pStyle w:val="BodyTextL50"/>
        <w:rPr>
          <w:rStyle w:val="AnswerGray"/>
          <w:shd w:val="clear" w:color="auto" w:fill="auto"/>
        </w:rPr>
      </w:pPr>
      <w:r>
        <w:t>Доступен ли сервер www.cisco.pka</w:t>
      </w:r>
      <w:r w:rsidRPr="0097779D">
        <w:t xml:space="preserve"> с</w:t>
      </w:r>
      <w:r w:rsidR="0097779D" w:rsidRPr="0097779D">
        <w:t> </w:t>
      </w:r>
      <w:r>
        <w:t xml:space="preserve">узла PC-A? </w:t>
      </w:r>
      <w:r w:rsidR="009D6614" w:rsidRPr="009D6614">
        <w:t>__</w:t>
      </w:r>
      <w:r w:rsidR="006D28BD" w:rsidRPr="006D28BD">
        <w:rPr>
          <w:color w:val="00B0F0"/>
        </w:rPr>
        <w:t>Нет</w:t>
      </w:r>
      <w:r w:rsidR="009D6614" w:rsidRPr="009D6614">
        <w:t>______</w:t>
      </w:r>
      <w:r w:rsidRPr="0097779D">
        <w:t xml:space="preserve"> с</w:t>
      </w:r>
      <w:r w:rsidR="0097779D" w:rsidRPr="0097779D">
        <w:t> </w:t>
      </w:r>
      <w:r>
        <w:t>использованием IP-адреса веб-сервера</w:t>
      </w:r>
      <w:r w:rsidR="009D6614" w:rsidRPr="009D6614">
        <w:t>____</w:t>
      </w:r>
      <w:r w:rsidR="006D28BD" w:rsidRPr="006D28BD">
        <w:rPr>
          <w:color w:val="00B0F0"/>
        </w:rPr>
        <w:t>Нет</w:t>
      </w:r>
      <w:r w:rsidR="009D6614" w:rsidRPr="009D6614">
        <w:t>____</w:t>
      </w:r>
    </w:p>
    <w:p w14:paraId="1B1AC381" w14:textId="0E4E3871" w:rsidR="00B00C68" w:rsidRPr="00C20C8D" w:rsidRDefault="00D54E64" w:rsidP="009F7922">
      <w:pPr>
        <w:pStyle w:val="SubStepAlpha"/>
      </w:pPr>
      <w:r>
        <w:t>Задокументируйте неполадки</w:t>
      </w:r>
      <w:r w:rsidRPr="0097779D">
        <w:t xml:space="preserve"> и</w:t>
      </w:r>
      <w:r w:rsidR="0097779D" w:rsidRPr="0097779D">
        <w:t> </w:t>
      </w:r>
      <w:r>
        <w:t>способы решения проблемы. По возможности устраните неполадки.</w:t>
      </w:r>
    </w:p>
    <w:p w14:paraId="6CCAF25E" w14:textId="745513DB" w:rsidR="00B00C68" w:rsidRDefault="006D28BD" w:rsidP="00B00C68">
      <w:pPr>
        <w:pStyle w:val="BodyTextL50"/>
      </w:pPr>
      <w:r w:rsidRPr="006D28BD">
        <w:rPr>
          <w:color w:val="00B0F0"/>
        </w:rPr>
        <w:t xml:space="preserve">изменить </w:t>
      </w:r>
      <w:r w:rsidRPr="006D28BD">
        <w:rPr>
          <w:color w:val="00B0F0"/>
          <w:lang w:val="en-US"/>
        </w:rPr>
        <w:t xml:space="preserve">IP </w:t>
      </w:r>
      <w:r w:rsidRPr="006D28BD">
        <w:rPr>
          <w:color w:val="00B0F0"/>
        </w:rPr>
        <w:t xml:space="preserve">адрес 172.16.3.1 на 172.16.2.1 </w:t>
      </w:r>
      <w:r w:rsidR="00B00C68">
        <w:t>________________________________________________________________________________</w:t>
      </w:r>
    </w:p>
    <w:p w14:paraId="40C0FD6E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630C23CD" w14:textId="1D06667A" w:rsidR="00B00C68" w:rsidRDefault="00B00C68" w:rsidP="00B00C68">
      <w:pPr>
        <w:pStyle w:val="StepHead"/>
      </w:pPr>
      <w:r>
        <w:t>Определите неполадки подключения узла PC-B</w:t>
      </w:r>
      <w:r w:rsidRPr="0097779D">
        <w:t xml:space="preserve"> к</w:t>
      </w:r>
      <w:r w:rsidR="0097779D" w:rsidRPr="0097779D">
        <w:t> </w:t>
      </w:r>
      <w:r>
        <w:t>веб-серверу.</w:t>
      </w:r>
    </w:p>
    <w:p w14:paraId="63C65573" w14:textId="0D14599A" w:rsidR="00B00C68" w:rsidRDefault="00E2332F" w:rsidP="009D6614">
      <w:pPr>
        <w:pStyle w:val="SubStepAlpha"/>
        <w:tabs>
          <w:tab w:val="clear" w:pos="720"/>
        </w:tabs>
      </w:pPr>
      <w:r>
        <w:t>На узле PC-B откройте приглашение</w:t>
      </w:r>
      <w:r w:rsidRPr="0097779D">
        <w:t xml:space="preserve"> к</w:t>
      </w:r>
      <w:r w:rsidR="0097779D" w:rsidRPr="0097779D">
        <w:t> </w:t>
      </w:r>
      <w:r>
        <w:t xml:space="preserve">вводу команды. Введите команду </w:t>
      </w:r>
      <w:r>
        <w:rPr>
          <w:b/>
        </w:rPr>
        <w:t>ipconfig</w:t>
      </w:r>
      <w:r>
        <w:t>, чтобы узнать, какие IP-адрес</w:t>
      </w:r>
      <w:r w:rsidRPr="0097779D">
        <w:t xml:space="preserve"> и</w:t>
      </w:r>
      <w:r w:rsidR="0097779D" w:rsidRPr="0097779D">
        <w:t> </w:t>
      </w:r>
      <w:r>
        <w:t>шлюз по умолчанию назначены узлу. При необходимости исправьте заданные значения.</w:t>
      </w:r>
    </w:p>
    <w:p w14:paraId="4AC8FEC9" w14:textId="69DCE424" w:rsidR="00B00C68" w:rsidRPr="00EA5219" w:rsidRDefault="00B02C4F" w:rsidP="009D6614">
      <w:pPr>
        <w:pStyle w:val="SubStepAlpha"/>
        <w:tabs>
          <w:tab w:val="clear" w:pos="720"/>
        </w:tabs>
      </w:pPr>
      <w:r>
        <w:t>Устранив проблемы</w:t>
      </w:r>
      <w:r w:rsidRPr="0097779D">
        <w:t xml:space="preserve"> с</w:t>
      </w:r>
      <w:r w:rsidR="0097779D" w:rsidRPr="0097779D">
        <w:t> </w:t>
      </w:r>
      <w:r>
        <w:t>IP-адресами на узле PC-B, отправьте эхо-запрос на шлюз по умолчанию, на веб-сервер</w:t>
      </w:r>
      <w:r w:rsidRPr="0097779D">
        <w:t xml:space="preserve"> и</w:t>
      </w:r>
      <w:r w:rsidR="0097779D" w:rsidRPr="0097779D">
        <w:t> </w:t>
      </w:r>
      <w:r>
        <w:t>на другие компьютеры. Успешно ли выполнена проверка связи? Запись результатов.</w:t>
      </w:r>
    </w:p>
    <w:p w14:paraId="1BE32EFA" w14:textId="5C3C2D95" w:rsidR="00B00C68" w:rsidRPr="00A21E6B" w:rsidRDefault="00B00C68" w:rsidP="009D6614">
      <w:pPr>
        <w:pStyle w:val="BodyTextL50"/>
        <w:rPr>
          <w:lang w:val="en-US"/>
        </w:rPr>
      </w:pPr>
      <w:r>
        <w:t xml:space="preserve">Ping-запрос на шлюз по умолчанию </w:t>
      </w:r>
      <w:r w:rsidRPr="00A21E6B">
        <w:rPr>
          <w:lang w:val="en-US"/>
        </w:rPr>
        <w:t>(172.16.2.1)</w:t>
      </w:r>
      <w:r w:rsidR="009D6614" w:rsidRPr="00A21E6B">
        <w:rPr>
          <w:lang w:val="en-US"/>
        </w:rPr>
        <w:t xml:space="preserve"> __</w:t>
      </w:r>
      <w:r w:rsidR="00A21E6B" w:rsidRPr="00A21E6B">
        <w:rPr>
          <w:lang w:val="en-US"/>
        </w:rPr>
        <w:t xml:space="preserve"> </w:t>
      </w:r>
      <w:r w:rsidR="00A21E6B" w:rsidRPr="00A21E6B">
        <w:rPr>
          <w:color w:val="00B0F0"/>
          <w:lang w:val="en-US"/>
        </w:rPr>
        <w:t xml:space="preserve">sent=4, received-4, lost=0 </w:t>
      </w:r>
      <w:r w:rsidR="00A21E6B" w:rsidRPr="00A21E6B">
        <w:rPr>
          <w:color w:val="00B0F0"/>
        </w:rPr>
        <w:t>да</w:t>
      </w:r>
      <w:r w:rsidR="00A21E6B" w:rsidRPr="00A21E6B">
        <w:rPr>
          <w:color w:val="00B0F0"/>
          <w:lang w:val="en-US"/>
        </w:rPr>
        <w:t xml:space="preserve"> </w:t>
      </w:r>
      <w:r w:rsidRPr="0097779D">
        <w:t>и</w:t>
      </w:r>
      <w:r w:rsidR="0097779D" w:rsidRPr="00A21E6B">
        <w:rPr>
          <w:lang w:val="en-US"/>
        </w:rPr>
        <w:t> </w:t>
      </w:r>
      <w:r>
        <w:t>на</w:t>
      </w:r>
      <w:r w:rsidRPr="00A21E6B">
        <w:rPr>
          <w:lang w:val="en-US"/>
        </w:rPr>
        <w:t xml:space="preserve"> </w:t>
      </w:r>
      <w:r>
        <w:t>веб</w:t>
      </w:r>
      <w:r w:rsidRPr="00A21E6B">
        <w:rPr>
          <w:lang w:val="en-US"/>
        </w:rPr>
        <w:t>-</w:t>
      </w:r>
      <w:r>
        <w:t>сервер</w:t>
      </w:r>
      <w:r w:rsidRPr="00A21E6B">
        <w:rPr>
          <w:lang w:val="en-US"/>
        </w:rPr>
        <w:t xml:space="preserve"> (209.165.201.2) </w:t>
      </w:r>
      <w:r w:rsidR="009D6614" w:rsidRPr="00A21E6B">
        <w:rPr>
          <w:lang w:val="en-US"/>
        </w:rPr>
        <w:t>__</w:t>
      </w:r>
      <w:r w:rsidR="00A21E6B" w:rsidRPr="00A21E6B">
        <w:rPr>
          <w:lang w:val="en-US"/>
        </w:rPr>
        <w:t xml:space="preserve"> </w:t>
      </w:r>
      <w:r w:rsidR="00A21E6B" w:rsidRPr="00A21E6B">
        <w:rPr>
          <w:color w:val="00B0F0"/>
          <w:lang w:val="en-US"/>
        </w:rPr>
        <w:t xml:space="preserve">sent=4, received-4, lost=0 </w:t>
      </w:r>
      <w:r w:rsidR="00A21E6B" w:rsidRPr="00A21E6B">
        <w:rPr>
          <w:color w:val="00B0F0"/>
        </w:rPr>
        <w:t>да</w:t>
      </w:r>
      <w:r w:rsidR="00A21E6B" w:rsidRPr="00A21E6B">
        <w:rPr>
          <w:color w:val="00B0F0"/>
          <w:lang w:val="en-US"/>
        </w:rPr>
        <w:t xml:space="preserve"> </w:t>
      </w:r>
    </w:p>
    <w:p w14:paraId="758DEB02" w14:textId="47D7AA27" w:rsidR="00B00C68" w:rsidRPr="00A21E6B" w:rsidRDefault="00B00C68" w:rsidP="009D6614">
      <w:pPr>
        <w:pStyle w:val="BodyTextL50"/>
        <w:rPr>
          <w:rStyle w:val="AnswerGray"/>
          <w:lang w:val="en-US"/>
        </w:rPr>
      </w:pPr>
      <w:r w:rsidRPr="00A21E6B">
        <w:rPr>
          <w:lang w:val="en-US"/>
        </w:rPr>
        <w:t>Ping-</w:t>
      </w:r>
      <w:r>
        <w:t>запрос</w:t>
      </w:r>
      <w:r w:rsidRPr="00A21E6B">
        <w:rPr>
          <w:lang w:val="en-US"/>
        </w:rPr>
        <w:t xml:space="preserve"> </w:t>
      </w:r>
      <w:r>
        <w:t>на</w:t>
      </w:r>
      <w:r w:rsidRPr="00A21E6B">
        <w:rPr>
          <w:lang w:val="en-US"/>
        </w:rPr>
        <w:t xml:space="preserve"> PC-</w:t>
      </w:r>
      <w:r>
        <w:t>А</w:t>
      </w:r>
      <w:r w:rsidR="009D6614" w:rsidRPr="00A21E6B">
        <w:rPr>
          <w:lang w:val="en-US"/>
        </w:rPr>
        <w:t>_</w:t>
      </w:r>
      <w:r w:rsidR="00A21E6B" w:rsidRPr="00A21E6B">
        <w:rPr>
          <w:lang w:val="en-US"/>
        </w:rPr>
        <w:t xml:space="preserve"> </w:t>
      </w:r>
      <w:r w:rsidR="00A21E6B" w:rsidRPr="00A21E6B">
        <w:rPr>
          <w:color w:val="00B0F0"/>
          <w:lang w:val="en-US"/>
        </w:rPr>
        <w:t xml:space="preserve">sent=4, received-4, lost=0 </w:t>
      </w:r>
      <w:r w:rsidR="00A21E6B" w:rsidRPr="00A21E6B">
        <w:rPr>
          <w:color w:val="00B0F0"/>
        </w:rPr>
        <w:t>да</w:t>
      </w:r>
      <w:r w:rsidRPr="00A21E6B">
        <w:rPr>
          <w:lang w:val="en-US"/>
        </w:rPr>
        <w:t xml:space="preserve">, </w:t>
      </w:r>
      <w:r>
        <w:t>на</w:t>
      </w:r>
      <w:r w:rsidRPr="00A21E6B">
        <w:rPr>
          <w:lang w:val="en-US"/>
        </w:rPr>
        <w:t xml:space="preserve"> PC-01</w:t>
      </w:r>
      <w:r w:rsidR="009D6614" w:rsidRPr="00A21E6B">
        <w:rPr>
          <w:lang w:val="en-US"/>
        </w:rPr>
        <w:t xml:space="preserve"> ___</w:t>
      </w:r>
      <w:r w:rsidR="00A21E6B" w:rsidRPr="00A21E6B">
        <w:rPr>
          <w:lang w:val="en-US"/>
        </w:rPr>
        <w:t xml:space="preserve"> </w:t>
      </w:r>
      <w:r w:rsidR="00A21E6B" w:rsidRPr="00A21E6B">
        <w:rPr>
          <w:color w:val="00B0F0"/>
          <w:lang w:val="en-US"/>
        </w:rPr>
        <w:t xml:space="preserve">sent=4, received-4, lost=0 </w:t>
      </w:r>
      <w:r w:rsidR="00A21E6B" w:rsidRPr="00A21E6B">
        <w:rPr>
          <w:color w:val="00B0F0"/>
        </w:rPr>
        <w:t>да</w:t>
      </w:r>
      <w:r w:rsidR="00A21E6B" w:rsidRPr="00A21E6B">
        <w:rPr>
          <w:color w:val="00B0F0"/>
          <w:lang w:val="en-US"/>
        </w:rPr>
        <w:t xml:space="preserve"> </w:t>
      </w:r>
      <w:r w:rsidRPr="0097779D">
        <w:t>и</w:t>
      </w:r>
      <w:r w:rsidR="0097779D" w:rsidRPr="00A21E6B">
        <w:rPr>
          <w:lang w:val="en-US"/>
        </w:rPr>
        <w:t> </w:t>
      </w:r>
      <w:r>
        <w:t>на</w:t>
      </w:r>
      <w:r w:rsidRPr="00A21E6B">
        <w:rPr>
          <w:lang w:val="en-US"/>
        </w:rPr>
        <w:t xml:space="preserve"> PC-02 </w:t>
      </w:r>
      <w:r w:rsidR="009D6614" w:rsidRPr="00A21E6B">
        <w:rPr>
          <w:lang w:val="en-US"/>
        </w:rPr>
        <w:t>__</w:t>
      </w:r>
      <w:r w:rsidR="00A21E6B" w:rsidRPr="00A21E6B">
        <w:rPr>
          <w:lang w:val="en-US"/>
        </w:rPr>
        <w:t xml:space="preserve"> </w:t>
      </w:r>
      <w:r w:rsidR="00A21E6B" w:rsidRPr="00A21E6B">
        <w:rPr>
          <w:color w:val="00B0F0"/>
          <w:lang w:val="en-US"/>
        </w:rPr>
        <w:t xml:space="preserve">sent=4, received-4, lost=0 да </w:t>
      </w:r>
      <w:r w:rsidR="009D6614" w:rsidRPr="00A21E6B">
        <w:rPr>
          <w:lang w:val="en-US"/>
        </w:rPr>
        <w:t>_</w:t>
      </w:r>
    </w:p>
    <w:p w14:paraId="607DA2C9" w14:textId="48D5982A" w:rsidR="00B00C68" w:rsidRDefault="00B00C68" w:rsidP="009D6614">
      <w:pPr>
        <w:pStyle w:val="SubStepAlpha"/>
        <w:tabs>
          <w:tab w:val="clear" w:pos="720"/>
        </w:tabs>
      </w:pPr>
      <w:r>
        <w:t>Попробуйте подключиться</w:t>
      </w:r>
      <w:r w:rsidRPr="0097779D">
        <w:t xml:space="preserve"> к</w:t>
      </w:r>
      <w:r w:rsidR="0097779D" w:rsidRPr="0097779D">
        <w:t> </w:t>
      </w:r>
      <w:r>
        <w:t>веб-серверу www.cisco.pka через браузер. Запись результатов.</w:t>
      </w:r>
    </w:p>
    <w:p w14:paraId="4EDAEAFC" w14:textId="7A135CEB" w:rsidR="00B00C68" w:rsidRPr="009D6614" w:rsidRDefault="00B00C68" w:rsidP="009D6614">
      <w:pPr>
        <w:pStyle w:val="BodyTextL50"/>
        <w:rPr>
          <w:rStyle w:val="AnswerGray"/>
          <w:shd w:val="clear" w:color="auto" w:fill="auto"/>
        </w:rPr>
      </w:pPr>
      <w:r>
        <w:t>Доступен ли сервер www.cisco.pka</w:t>
      </w:r>
      <w:r w:rsidRPr="0097779D">
        <w:t xml:space="preserve"> с</w:t>
      </w:r>
      <w:r w:rsidR="0097779D" w:rsidRPr="0097779D">
        <w:t> </w:t>
      </w:r>
      <w:r>
        <w:t xml:space="preserve">узла PC-B? </w:t>
      </w:r>
      <w:r w:rsidR="009D6614" w:rsidRPr="009D6614">
        <w:t>__</w:t>
      </w:r>
      <w:r w:rsidR="009D6614" w:rsidRPr="00A21E6B">
        <w:rPr>
          <w:color w:val="00B0F0"/>
        </w:rPr>
        <w:t>_</w:t>
      </w:r>
      <w:r w:rsidR="00A21E6B" w:rsidRPr="00A21E6B">
        <w:rPr>
          <w:color w:val="00B0F0"/>
        </w:rPr>
        <w:t>Нет</w:t>
      </w:r>
      <w:r w:rsidR="009D6614" w:rsidRPr="009D6614">
        <w:t>_____</w:t>
      </w:r>
      <w:r w:rsidRPr="0097779D">
        <w:t xml:space="preserve"> с</w:t>
      </w:r>
      <w:r w:rsidR="0097779D" w:rsidRPr="0097779D">
        <w:t> </w:t>
      </w:r>
      <w:r>
        <w:t>использованием IP-адреса веб-сервера</w:t>
      </w:r>
      <w:r w:rsidR="009D6614" w:rsidRPr="009D6614">
        <w:t xml:space="preserve"> _____</w:t>
      </w:r>
      <w:r w:rsidR="00A21E6B" w:rsidRPr="00A21E6B">
        <w:rPr>
          <w:color w:val="00B0F0"/>
        </w:rPr>
        <w:t>Да</w:t>
      </w:r>
      <w:r w:rsidR="009D6614" w:rsidRPr="009D6614">
        <w:t>___</w:t>
      </w:r>
    </w:p>
    <w:p w14:paraId="3F75A9F3" w14:textId="5B9AC984" w:rsidR="00B00C68" w:rsidRPr="00C20C8D" w:rsidRDefault="00D54E64" w:rsidP="00196F9C">
      <w:pPr>
        <w:pStyle w:val="SubStepAlpha"/>
      </w:pPr>
      <w:r>
        <w:t>Задокументируйте неполадки</w:t>
      </w:r>
      <w:r w:rsidRPr="0097779D">
        <w:t xml:space="preserve"> и</w:t>
      </w:r>
      <w:r w:rsidR="0097779D" w:rsidRPr="0097779D">
        <w:t> </w:t>
      </w:r>
      <w:r>
        <w:t>способы решения проблемы. По возможности устраните неполадки.</w:t>
      </w:r>
      <w:bookmarkStart w:id="4" w:name="_GoBack"/>
      <w:bookmarkEnd w:id="4"/>
    </w:p>
    <w:p w14:paraId="2005B867" w14:textId="267DA33A" w:rsidR="00B00C68" w:rsidRDefault="00A21E6B" w:rsidP="00B00C68">
      <w:pPr>
        <w:pStyle w:val="BodyTextL50"/>
      </w:pPr>
      <w:r w:rsidRPr="00A21E6B">
        <w:rPr>
          <w:color w:val="00B0F0"/>
        </w:rPr>
        <w:t xml:space="preserve">Надо использовать 209.165.200.3 адрес </w:t>
      </w:r>
      <w:r w:rsidR="00B00C68">
        <w:t>________________________________________________________________________________</w:t>
      </w:r>
    </w:p>
    <w:p w14:paraId="16801B31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4EF2E28D" w14:textId="77777777" w:rsidR="00231DCA" w:rsidRDefault="0071419C" w:rsidP="008402F2">
      <w:pPr>
        <w:pStyle w:val="StepHead"/>
      </w:pPr>
      <w:r>
        <w:t>Проверьте подключение.</w:t>
      </w:r>
    </w:p>
    <w:p w14:paraId="56EA1177" w14:textId="1D2F003A" w:rsidR="0071419C" w:rsidRDefault="0071419C" w:rsidP="0071419C">
      <w:pPr>
        <w:pStyle w:val="BodyTextL25"/>
      </w:pPr>
      <w:r>
        <w:t>Убедитесь, что веб-сервер www.cisco.pka доступен на всех компьютерах.</w:t>
      </w:r>
    </w:p>
    <w:p w14:paraId="6CACDEB1" w14:textId="5D826D19" w:rsidR="00C83A64" w:rsidRDefault="00C83A64" w:rsidP="00C83A64">
      <w:pPr>
        <w:pStyle w:val="BodyTextL25"/>
      </w:pPr>
      <w:r>
        <w:t xml:space="preserve">Упражнение должно быть выполнено на 100 %. Если это не так, щелкните </w:t>
      </w:r>
      <w:r>
        <w:rPr>
          <w:b/>
        </w:rPr>
        <w:t>Проверить результаты</w:t>
      </w:r>
      <w:r>
        <w:t>, чтобы посмотреть, какие требуемые компоненты еще не завершены.</w:t>
      </w:r>
    </w:p>
    <w:p w14:paraId="139F5E56" w14:textId="77777777" w:rsidR="00293797" w:rsidRDefault="00293797" w:rsidP="00293797">
      <w:pPr>
        <w:pStyle w:val="LabSection"/>
      </w:pPr>
      <w:r>
        <w:lastRenderedPageBreak/>
        <w:t>Предлагаемый способ подсчета баллов</w:t>
      </w:r>
    </w:p>
    <w:tbl>
      <w:tblPr>
        <w:tblW w:w="5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1890"/>
        <w:gridCol w:w="1757"/>
      </w:tblGrid>
      <w:tr w:rsidR="00293797" w:rsidRPr="00653440" w14:paraId="6A1B6931" w14:textId="77777777" w:rsidTr="009D6614">
        <w:trPr>
          <w:cantSplit/>
          <w:jc w:val="center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F3F3E0" w14:textId="77777777" w:rsidR="00293797" w:rsidRPr="00653440" w:rsidRDefault="00293797" w:rsidP="00CF058D">
            <w:pPr>
              <w:pStyle w:val="TableHeading"/>
            </w:pPr>
            <w:r>
              <w:t>Раздел упражнений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FD030" w14:textId="77777777" w:rsidR="00293797" w:rsidRPr="00653440" w:rsidRDefault="00293797" w:rsidP="00CF058D">
            <w:pPr>
              <w:pStyle w:val="TableHeading"/>
            </w:pPr>
            <w:r>
              <w:t>Максимальное количество баллов</w:t>
            </w:r>
          </w:p>
        </w:tc>
        <w:tc>
          <w:tcPr>
            <w:tcW w:w="1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4285FF" w14:textId="77777777" w:rsidR="00293797" w:rsidRPr="00653440" w:rsidRDefault="00293797" w:rsidP="00CF058D">
            <w:pPr>
              <w:pStyle w:val="TableHeading"/>
            </w:pPr>
            <w:r>
              <w:t>Заработанные баллы</w:t>
            </w:r>
          </w:p>
        </w:tc>
      </w:tr>
      <w:tr w:rsidR="00293797" w:rsidRPr="00653440" w14:paraId="4BDDA04E" w14:textId="77777777" w:rsidTr="009D6614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389F69AC" w14:textId="77777777" w:rsidR="00293797" w:rsidRPr="00CF058D" w:rsidRDefault="00293797" w:rsidP="00CF058D">
            <w:pPr>
              <w:pStyle w:val="TableText"/>
            </w:pPr>
            <w:r>
              <w:t>Шаг 1d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6A5C266" w14:textId="02815D1D" w:rsidR="00293797" w:rsidRPr="00CF058D" w:rsidRDefault="00C40665" w:rsidP="00C406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301FB7DF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3A4C7754" w14:textId="77777777" w:rsidTr="009D6614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105BB651" w14:textId="77777777" w:rsidR="00293797" w:rsidRPr="00CF058D" w:rsidRDefault="00293797" w:rsidP="00CF058D">
            <w:pPr>
              <w:pStyle w:val="TableText"/>
            </w:pPr>
            <w:r>
              <w:t>Шаг 2d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96DFD12" w14:textId="63E6A13A" w:rsidR="00293797" w:rsidRPr="00CF058D" w:rsidRDefault="00C40665" w:rsidP="00C406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7B92657D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4CFD140C" w14:textId="77777777" w:rsidTr="009D6614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28AA25E" w14:textId="77777777" w:rsidR="00293797" w:rsidRPr="00CF058D" w:rsidRDefault="00293797" w:rsidP="00CF058D">
            <w:pPr>
              <w:pStyle w:val="TableText"/>
            </w:pPr>
            <w:r>
              <w:t>Шаг 3г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B83A340" w14:textId="1842A990" w:rsidR="00293797" w:rsidRPr="00CF058D" w:rsidRDefault="00C40665" w:rsidP="00C406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441AA372" w14:textId="77777777" w:rsidR="00293797" w:rsidRPr="00653440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653440" w14:paraId="0B58421A" w14:textId="77777777" w:rsidTr="009D6614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23F6DCB7" w14:textId="77777777" w:rsidR="00293797" w:rsidRPr="00CF058D" w:rsidRDefault="00293797" w:rsidP="00CF058D">
            <w:pPr>
              <w:pStyle w:val="TableText"/>
            </w:pPr>
            <w:r>
              <w:t>Шаг 4d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07E0F7A" w14:textId="6425D104" w:rsidR="00293797" w:rsidRPr="00CF058D" w:rsidRDefault="00C40665" w:rsidP="00C406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0F24A19A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7CF18A6D" w14:textId="77777777" w:rsidTr="009D6614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3EC98EA" w14:textId="77777777" w:rsidR="00293797" w:rsidRPr="00CF058D" w:rsidRDefault="00293797" w:rsidP="00CF058D">
            <w:pPr>
              <w:pStyle w:val="TableText"/>
            </w:pPr>
            <w:r>
              <w:t>Packet Tracer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6B32F10" w14:textId="28267548" w:rsidR="00293797" w:rsidRPr="00CF058D" w:rsidRDefault="00C40665" w:rsidP="00C406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13213B6D" w14:textId="77777777" w:rsidR="00293797" w:rsidRPr="00653440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777A98" w14:paraId="62DB8281" w14:textId="77777777" w:rsidTr="009D6614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95882E3" w14:textId="77777777" w:rsidR="00293797" w:rsidRPr="00653440" w:rsidRDefault="00293797" w:rsidP="00CF058D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Общее число баллов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3A23215" w14:textId="22604AC4" w:rsidR="00293797" w:rsidRPr="001F4464" w:rsidRDefault="00C40665" w:rsidP="00C406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57" w:type="dxa"/>
            <w:shd w:val="clear" w:color="auto" w:fill="auto"/>
            <w:vAlign w:val="bottom"/>
          </w:tcPr>
          <w:p w14:paraId="70680D84" w14:textId="77777777" w:rsidR="00293797" w:rsidRPr="001F4464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</w:tbl>
    <w:p w14:paraId="13F0B012" w14:textId="77777777" w:rsidR="00293797" w:rsidRPr="00C83A64" w:rsidRDefault="00293797" w:rsidP="00C83A64">
      <w:pPr>
        <w:pStyle w:val="BodyTextL25"/>
      </w:pPr>
    </w:p>
    <w:sectPr w:rsidR="00293797" w:rsidRPr="00C83A64" w:rsidSect="00AE6F69">
      <w:headerReference w:type="firs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44CFC" w14:textId="77777777" w:rsidR="001D0BDD" w:rsidRDefault="001D0BDD" w:rsidP="0090659A">
      <w:r>
        <w:separator/>
      </w:r>
    </w:p>
    <w:p w14:paraId="427A1353" w14:textId="77777777" w:rsidR="001D0BDD" w:rsidRDefault="001D0BDD"/>
    <w:p w14:paraId="60441E55" w14:textId="77777777" w:rsidR="001D0BDD" w:rsidRDefault="001D0BDD"/>
    <w:p w14:paraId="304C9226" w14:textId="77777777" w:rsidR="001D0BDD" w:rsidRDefault="001D0BDD"/>
    <w:p w14:paraId="048F8B88" w14:textId="77777777" w:rsidR="001D0BDD" w:rsidRDefault="001D0BDD"/>
    <w:p w14:paraId="11E89E13" w14:textId="77777777" w:rsidR="001D0BDD" w:rsidRDefault="001D0BDD"/>
    <w:p w14:paraId="24050530" w14:textId="77777777" w:rsidR="001D0BDD" w:rsidRDefault="001D0BDD"/>
  </w:endnote>
  <w:endnote w:type="continuationSeparator" w:id="0">
    <w:p w14:paraId="1F114A98" w14:textId="77777777" w:rsidR="001D0BDD" w:rsidRDefault="001D0BDD" w:rsidP="0090659A">
      <w:r>
        <w:continuationSeparator/>
      </w:r>
    </w:p>
    <w:p w14:paraId="75676263" w14:textId="77777777" w:rsidR="001D0BDD" w:rsidRDefault="001D0BDD"/>
    <w:p w14:paraId="1A366083" w14:textId="77777777" w:rsidR="001D0BDD" w:rsidRDefault="001D0BDD"/>
    <w:p w14:paraId="33212E79" w14:textId="77777777" w:rsidR="001D0BDD" w:rsidRDefault="001D0BDD"/>
    <w:p w14:paraId="1B00AA3B" w14:textId="77777777" w:rsidR="001D0BDD" w:rsidRDefault="001D0BDD"/>
    <w:p w14:paraId="038F5DD9" w14:textId="77777777" w:rsidR="001D0BDD" w:rsidRDefault="001D0BDD"/>
    <w:p w14:paraId="2E0FFB17" w14:textId="77777777" w:rsidR="001D0BDD" w:rsidRDefault="001D0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75033" w14:textId="708055EA" w:rsidR="00FC6862" w:rsidRPr="0073569B" w:rsidRDefault="00926CB2" w:rsidP="0097779D">
    <w:pPr>
      <w:pStyle w:val="a5"/>
      <w:rPr>
        <w:szCs w:val="16"/>
      </w:rPr>
    </w:pPr>
    <w:r>
      <w:t xml:space="preserve">© Компания Cisco и/или ее дочерние компании, </w:t>
    </w:r>
    <w:r w:rsidR="0097779D">
      <w:fldChar w:fldCharType="begin"/>
    </w:r>
    <w:r w:rsidR="0097779D">
      <w:instrText xml:space="preserve"> DATE  \@ "yyyy"  \* MERGEFORMAT </w:instrText>
    </w:r>
    <w:r w:rsidR="0097779D">
      <w:fldChar w:fldCharType="separate"/>
    </w:r>
    <w:r w:rsidR="00B20C47">
      <w:rPr>
        <w:noProof/>
      </w:rPr>
      <w:t>2023</w:t>
    </w:r>
    <w:r w:rsidR="0097779D">
      <w:fldChar w:fldCharType="end"/>
    </w:r>
    <w:r w:rsidR="0097779D">
      <w:rPr>
        <w:lang w:val="en-US"/>
      </w:rPr>
      <w:t> </w:t>
    </w:r>
    <w:r>
      <w:t>г. Все права защищены. В данном документе содержится публичная информация компании Cisco.</w:t>
    </w:r>
    <w:r>
      <w:tab/>
      <w:t xml:space="preserve">Страница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8528D6">
      <w:rPr>
        <w:b/>
        <w:noProof/>
        <w:szCs w:val="16"/>
      </w:rPr>
      <w:t>1</w:t>
    </w:r>
    <w:r w:rsidR="00947942" w:rsidRPr="0090659A">
      <w:rPr>
        <w:b/>
        <w:szCs w:val="16"/>
      </w:rPr>
      <w:fldChar w:fldCharType="end"/>
    </w:r>
    <w:r>
      <w:t xml:space="preserve"> из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8528D6">
      <w:rPr>
        <w:b/>
        <w:noProof/>
        <w:szCs w:val="16"/>
      </w:rPr>
      <w:t>4</w:t>
    </w:r>
    <w:r w:rsidR="0094794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EF288" w14:textId="77777777" w:rsidR="001D0BDD" w:rsidRDefault="001D0BDD" w:rsidP="0090659A">
      <w:r>
        <w:separator/>
      </w:r>
    </w:p>
    <w:p w14:paraId="1E1B1836" w14:textId="77777777" w:rsidR="001D0BDD" w:rsidRDefault="001D0BDD"/>
    <w:p w14:paraId="107C8A11" w14:textId="77777777" w:rsidR="001D0BDD" w:rsidRDefault="001D0BDD"/>
    <w:p w14:paraId="14C9555E" w14:textId="77777777" w:rsidR="001D0BDD" w:rsidRDefault="001D0BDD"/>
    <w:p w14:paraId="0ADCAA8E" w14:textId="77777777" w:rsidR="001D0BDD" w:rsidRDefault="001D0BDD"/>
    <w:p w14:paraId="4E87ADED" w14:textId="77777777" w:rsidR="001D0BDD" w:rsidRDefault="001D0BDD"/>
    <w:p w14:paraId="46283A9C" w14:textId="77777777" w:rsidR="001D0BDD" w:rsidRDefault="001D0BDD"/>
  </w:footnote>
  <w:footnote w:type="continuationSeparator" w:id="0">
    <w:p w14:paraId="648123F4" w14:textId="77777777" w:rsidR="001D0BDD" w:rsidRDefault="001D0BDD" w:rsidP="0090659A">
      <w:r>
        <w:continuationSeparator/>
      </w:r>
    </w:p>
    <w:p w14:paraId="494D2839" w14:textId="77777777" w:rsidR="001D0BDD" w:rsidRDefault="001D0BDD"/>
    <w:p w14:paraId="300CF1B8" w14:textId="77777777" w:rsidR="001D0BDD" w:rsidRDefault="001D0BDD"/>
    <w:p w14:paraId="7BA1DF9B" w14:textId="77777777" w:rsidR="001D0BDD" w:rsidRDefault="001D0BDD"/>
    <w:p w14:paraId="0C0C2D41" w14:textId="77777777" w:rsidR="001D0BDD" w:rsidRDefault="001D0BDD"/>
    <w:p w14:paraId="4A30D87A" w14:textId="77777777" w:rsidR="001D0BDD" w:rsidRDefault="001D0BDD"/>
    <w:p w14:paraId="4EED8D32" w14:textId="77777777" w:rsidR="001D0BDD" w:rsidRDefault="001D0BD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2833A" w14:textId="77777777" w:rsidR="00926CB2" w:rsidRDefault="00264EF1"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4FDDE5BF" wp14:editId="0EC3B56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80F9E7" w14:textId="77777777" w:rsidR="00FC6862" w:rsidRDefault="00FC686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6BA7F72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F131A0D"/>
    <w:multiLevelType w:val="multilevel"/>
    <w:tmpl w:val="EC483B16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F1"/>
    <w:rsid w:val="00001BDF"/>
    <w:rsid w:val="0000380F"/>
    <w:rsid w:val="00004175"/>
    <w:rsid w:val="000059C9"/>
    <w:rsid w:val="00007493"/>
    <w:rsid w:val="00012C22"/>
    <w:rsid w:val="000160F7"/>
    <w:rsid w:val="00016D5B"/>
    <w:rsid w:val="00016F30"/>
    <w:rsid w:val="0002047C"/>
    <w:rsid w:val="0002076E"/>
    <w:rsid w:val="00021B9A"/>
    <w:rsid w:val="000242D6"/>
    <w:rsid w:val="00024EE5"/>
    <w:rsid w:val="00041AF6"/>
    <w:rsid w:val="00041C99"/>
    <w:rsid w:val="0004257F"/>
    <w:rsid w:val="00044E62"/>
    <w:rsid w:val="00050BA4"/>
    <w:rsid w:val="00051738"/>
    <w:rsid w:val="00052548"/>
    <w:rsid w:val="00060696"/>
    <w:rsid w:val="00061912"/>
    <w:rsid w:val="00067A67"/>
    <w:rsid w:val="000769CF"/>
    <w:rsid w:val="00076FD2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C7836"/>
    <w:rsid w:val="000D16BA"/>
    <w:rsid w:val="000D55B4"/>
    <w:rsid w:val="000E65F0"/>
    <w:rsid w:val="000F072C"/>
    <w:rsid w:val="000F6743"/>
    <w:rsid w:val="000F6DB5"/>
    <w:rsid w:val="000F736A"/>
    <w:rsid w:val="001006C2"/>
    <w:rsid w:val="00101BE8"/>
    <w:rsid w:val="00107B2B"/>
    <w:rsid w:val="00112AC5"/>
    <w:rsid w:val="001133DD"/>
    <w:rsid w:val="00120CBE"/>
    <w:rsid w:val="00121BAE"/>
    <w:rsid w:val="001261C4"/>
    <w:rsid w:val="00127112"/>
    <w:rsid w:val="001314FB"/>
    <w:rsid w:val="001366EC"/>
    <w:rsid w:val="0014219C"/>
    <w:rsid w:val="001425ED"/>
    <w:rsid w:val="00143450"/>
    <w:rsid w:val="00144997"/>
    <w:rsid w:val="0014786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D00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0B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0BDD"/>
    <w:rsid w:val="001D5B6F"/>
    <w:rsid w:val="001E0AB8"/>
    <w:rsid w:val="001E38E0"/>
    <w:rsid w:val="001E4E72"/>
    <w:rsid w:val="001E5BC8"/>
    <w:rsid w:val="001E62B3"/>
    <w:rsid w:val="001F0171"/>
    <w:rsid w:val="001F0210"/>
    <w:rsid w:val="001F0D77"/>
    <w:rsid w:val="001F7DD8"/>
    <w:rsid w:val="00201928"/>
    <w:rsid w:val="00203C27"/>
    <w:rsid w:val="00203E26"/>
    <w:rsid w:val="0020449C"/>
    <w:rsid w:val="002113B8"/>
    <w:rsid w:val="00215665"/>
    <w:rsid w:val="002163BB"/>
    <w:rsid w:val="0021792C"/>
    <w:rsid w:val="00223006"/>
    <w:rsid w:val="002240AB"/>
    <w:rsid w:val="00225E37"/>
    <w:rsid w:val="0022725E"/>
    <w:rsid w:val="00227B34"/>
    <w:rsid w:val="00231DCA"/>
    <w:rsid w:val="00242E3A"/>
    <w:rsid w:val="002506CF"/>
    <w:rsid w:val="0025107F"/>
    <w:rsid w:val="002571D3"/>
    <w:rsid w:val="00260CD4"/>
    <w:rsid w:val="002639D8"/>
    <w:rsid w:val="00264EF1"/>
    <w:rsid w:val="0026572A"/>
    <w:rsid w:val="00265F77"/>
    <w:rsid w:val="00266C83"/>
    <w:rsid w:val="002676D9"/>
    <w:rsid w:val="002768DC"/>
    <w:rsid w:val="00276EF9"/>
    <w:rsid w:val="0028105D"/>
    <w:rsid w:val="00293797"/>
    <w:rsid w:val="00294C8F"/>
    <w:rsid w:val="002A2D96"/>
    <w:rsid w:val="002A690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53F5"/>
    <w:rsid w:val="0031789F"/>
    <w:rsid w:val="00320788"/>
    <w:rsid w:val="00321653"/>
    <w:rsid w:val="003233A3"/>
    <w:rsid w:val="003237D0"/>
    <w:rsid w:val="0034455D"/>
    <w:rsid w:val="0034604B"/>
    <w:rsid w:val="00346D17"/>
    <w:rsid w:val="00347972"/>
    <w:rsid w:val="0035469B"/>
    <w:rsid w:val="003559CC"/>
    <w:rsid w:val="003569D7"/>
    <w:rsid w:val="003608AC"/>
    <w:rsid w:val="00362973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A2913"/>
    <w:rsid w:val="003A7348"/>
    <w:rsid w:val="003B0B1F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3EF"/>
    <w:rsid w:val="004057A6"/>
    <w:rsid w:val="00406554"/>
    <w:rsid w:val="004131B0"/>
    <w:rsid w:val="00416144"/>
    <w:rsid w:val="00416C42"/>
    <w:rsid w:val="00422476"/>
    <w:rsid w:val="0042385C"/>
    <w:rsid w:val="00431654"/>
    <w:rsid w:val="00434926"/>
    <w:rsid w:val="004438BB"/>
    <w:rsid w:val="00443ACE"/>
    <w:rsid w:val="00444217"/>
    <w:rsid w:val="004478F4"/>
    <w:rsid w:val="00450F7A"/>
    <w:rsid w:val="00452C6D"/>
    <w:rsid w:val="00452F47"/>
    <w:rsid w:val="00455E0B"/>
    <w:rsid w:val="00462B9F"/>
    <w:rsid w:val="004659EE"/>
    <w:rsid w:val="00465B63"/>
    <w:rsid w:val="00473E34"/>
    <w:rsid w:val="00476BA9"/>
    <w:rsid w:val="004936C2"/>
    <w:rsid w:val="0049379C"/>
    <w:rsid w:val="004949BC"/>
    <w:rsid w:val="004A1CA0"/>
    <w:rsid w:val="004A2195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0562"/>
    <w:rsid w:val="004E6152"/>
    <w:rsid w:val="004F344A"/>
    <w:rsid w:val="00504ED4"/>
    <w:rsid w:val="00510639"/>
    <w:rsid w:val="00516142"/>
    <w:rsid w:val="00516C87"/>
    <w:rsid w:val="00520027"/>
    <w:rsid w:val="0052093C"/>
    <w:rsid w:val="00521B31"/>
    <w:rsid w:val="005221FE"/>
    <w:rsid w:val="00522469"/>
    <w:rsid w:val="0052400A"/>
    <w:rsid w:val="00532FD7"/>
    <w:rsid w:val="00536277"/>
    <w:rsid w:val="00536F43"/>
    <w:rsid w:val="005510BA"/>
    <w:rsid w:val="00552D33"/>
    <w:rsid w:val="005538C8"/>
    <w:rsid w:val="00554B4E"/>
    <w:rsid w:val="00556C02"/>
    <w:rsid w:val="00561BB2"/>
    <w:rsid w:val="00563249"/>
    <w:rsid w:val="00570A65"/>
    <w:rsid w:val="0057306F"/>
    <w:rsid w:val="00573D12"/>
    <w:rsid w:val="005762B1"/>
    <w:rsid w:val="00580456"/>
    <w:rsid w:val="00580E73"/>
    <w:rsid w:val="00593386"/>
    <w:rsid w:val="00596998"/>
    <w:rsid w:val="005A6E62"/>
    <w:rsid w:val="005B2FB3"/>
    <w:rsid w:val="005B7D98"/>
    <w:rsid w:val="005C49B3"/>
    <w:rsid w:val="005D2B29"/>
    <w:rsid w:val="005D354A"/>
    <w:rsid w:val="005D3E53"/>
    <w:rsid w:val="005D4647"/>
    <w:rsid w:val="005D506C"/>
    <w:rsid w:val="005E3235"/>
    <w:rsid w:val="005E4176"/>
    <w:rsid w:val="005E4876"/>
    <w:rsid w:val="005E65B5"/>
    <w:rsid w:val="005F18CF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0EB8"/>
    <w:rsid w:val="006428E5"/>
    <w:rsid w:val="0064320B"/>
    <w:rsid w:val="00644958"/>
    <w:rsid w:val="00644964"/>
    <w:rsid w:val="0064675E"/>
    <w:rsid w:val="00672919"/>
    <w:rsid w:val="00686587"/>
    <w:rsid w:val="006904CF"/>
    <w:rsid w:val="00695EE2"/>
    <w:rsid w:val="0069660B"/>
    <w:rsid w:val="006A1B33"/>
    <w:rsid w:val="006A48F1"/>
    <w:rsid w:val="006A71A3"/>
    <w:rsid w:val="006A7E26"/>
    <w:rsid w:val="006B03F2"/>
    <w:rsid w:val="006B14C1"/>
    <w:rsid w:val="006B1639"/>
    <w:rsid w:val="006B5CA7"/>
    <w:rsid w:val="006B5E89"/>
    <w:rsid w:val="006C05E0"/>
    <w:rsid w:val="006C19B2"/>
    <w:rsid w:val="006C30A0"/>
    <w:rsid w:val="006C35FF"/>
    <w:rsid w:val="006C57F2"/>
    <w:rsid w:val="006C5949"/>
    <w:rsid w:val="006C6832"/>
    <w:rsid w:val="006C69C8"/>
    <w:rsid w:val="006D1370"/>
    <w:rsid w:val="006D15D6"/>
    <w:rsid w:val="006D2822"/>
    <w:rsid w:val="006D28BD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419C"/>
    <w:rsid w:val="00721E01"/>
    <w:rsid w:val="007222AD"/>
    <w:rsid w:val="007267CF"/>
    <w:rsid w:val="00731F3F"/>
    <w:rsid w:val="007327AD"/>
    <w:rsid w:val="00733BAB"/>
    <w:rsid w:val="0073569B"/>
    <w:rsid w:val="00741C89"/>
    <w:rsid w:val="007436BF"/>
    <w:rsid w:val="007443E9"/>
    <w:rsid w:val="00745DCE"/>
    <w:rsid w:val="00752A31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29C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05751"/>
    <w:rsid w:val="00810E4B"/>
    <w:rsid w:val="008112EA"/>
    <w:rsid w:val="00814BAA"/>
    <w:rsid w:val="0081659C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F79"/>
    <w:rsid w:val="008528D6"/>
    <w:rsid w:val="00853418"/>
    <w:rsid w:val="00857CF6"/>
    <w:rsid w:val="008610ED"/>
    <w:rsid w:val="00861C6A"/>
    <w:rsid w:val="00865199"/>
    <w:rsid w:val="00867EAF"/>
    <w:rsid w:val="00870763"/>
    <w:rsid w:val="008713EA"/>
    <w:rsid w:val="008727B5"/>
    <w:rsid w:val="00873C6B"/>
    <w:rsid w:val="0088426A"/>
    <w:rsid w:val="008852BA"/>
    <w:rsid w:val="00890108"/>
    <w:rsid w:val="00892C1B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AB8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47942"/>
    <w:rsid w:val="00963E34"/>
    <w:rsid w:val="00964DFA"/>
    <w:rsid w:val="0096774D"/>
    <w:rsid w:val="0097779D"/>
    <w:rsid w:val="0098155C"/>
    <w:rsid w:val="00983B77"/>
    <w:rsid w:val="00996053"/>
    <w:rsid w:val="009A0A59"/>
    <w:rsid w:val="009A0B2F"/>
    <w:rsid w:val="009A1CF4"/>
    <w:rsid w:val="009A37D7"/>
    <w:rsid w:val="009A4E17"/>
    <w:rsid w:val="009A6955"/>
    <w:rsid w:val="009B341C"/>
    <w:rsid w:val="009B5747"/>
    <w:rsid w:val="009C0A4E"/>
    <w:rsid w:val="009C0AFA"/>
    <w:rsid w:val="009D1652"/>
    <w:rsid w:val="009D2C27"/>
    <w:rsid w:val="009D6614"/>
    <w:rsid w:val="009E2309"/>
    <w:rsid w:val="009E42B9"/>
    <w:rsid w:val="009E4E17"/>
    <w:rsid w:val="009F10E8"/>
    <w:rsid w:val="009F4C2E"/>
    <w:rsid w:val="00A014A3"/>
    <w:rsid w:val="00A027CC"/>
    <w:rsid w:val="00A0412D"/>
    <w:rsid w:val="00A047CE"/>
    <w:rsid w:val="00A21211"/>
    <w:rsid w:val="00A21E6B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1D29"/>
    <w:rsid w:val="00A73590"/>
    <w:rsid w:val="00A73EBA"/>
    <w:rsid w:val="00A754B4"/>
    <w:rsid w:val="00A807C1"/>
    <w:rsid w:val="00A82658"/>
    <w:rsid w:val="00A83374"/>
    <w:rsid w:val="00A96172"/>
    <w:rsid w:val="00A97C5F"/>
    <w:rsid w:val="00AA606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6F69"/>
    <w:rsid w:val="00B00914"/>
    <w:rsid w:val="00B00C68"/>
    <w:rsid w:val="00B02A8E"/>
    <w:rsid w:val="00B02C4F"/>
    <w:rsid w:val="00B052EE"/>
    <w:rsid w:val="00B1081F"/>
    <w:rsid w:val="00B20C47"/>
    <w:rsid w:val="00B2496B"/>
    <w:rsid w:val="00B2547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F6A"/>
    <w:rsid w:val="00B7675A"/>
    <w:rsid w:val="00B81898"/>
    <w:rsid w:val="00B82DED"/>
    <w:rsid w:val="00B84DE9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B7A9A"/>
    <w:rsid w:val="00BC7423"/>
    <w:rsid w:val="00BC7CAC"/>
    <w:rsid w:val="00BD6D76"/>
    <w:rsid w:val="00BE4F90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C8D"/>
    <w:rsid w:val="00C23E16"/>
    <w:rsid w:val="00C27E37"/>
    <w:rsid w:val="00C32713"/>
    <w:rsid w:val="00C351B8"/>
    <w:rsid w:val="00C40665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2BE"/>
    <w:rsid w:val="00C6495E"/>
    <w:rsid w:val="00C670EE"/>
    <w:rsid w:val="00C67E3B"/>
    <w:rsid w:val="00C73E03"/>
    <w:rsid w:val="00C83A64"/>
    <w:rsid w:val="00C8718B"/>
    <w:rsid w:val="00C872E4"/>
    <w:rsid w:val="00C90311"/>
    <w:rsid w:val="00C91C26"/>
    <w:rsid w:val="00CA2FF3"/>
    <w:rsid w:val="00CA73D5"/>
    <w:rsid w:val="00CB5068"/>
    <w:rsid w:val="00CC1688"/>
    <w:rsid w:val="00CC1B9E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CF1"/>
    <w:rsid w:val="00D00D7D"/>
    <w:rsid w:val="00D021CB"/>
    <w:rsid w:val="00D139C8"/>
    <w:rsid w:val="00D17F81"/>
    <w:rsid w:val="00D2758C"/>
    <w:rsid w:val="00D275CA"/>
    <w:rsid w:val="00D2789B"/>
    <w:rsid w:val="00D31CD5"/>
    <w:rsid w:val="00D345AB"/>
    <w:rsid w:val="00D41566"/>
    <w:rsid w:val="00D458EC"/>
    <w:rsid w:val="00D501B0"/>
    <w:rsid w:val="00D52582"/>
    <w:rsid w:val="00D54E64"/>
    <w:rsid w:val="00D56A0E"/>
    <w:rsid w:val="00D57AD3"/>
    <w:rsid w:val="00D57C2F"/>
    <w:rsid w:val="00D62F25"/>
    <w:rsid w:val="00D635FE"/>
    <w:rsid w:val="00D66A7B"/>
    <w:rsid w:val="00D724DC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1CB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19AD"/>
    <w:rsid w:val="00DD34CB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332F"/>
    <w:rsid w:val="00E26930"/>
    <w:rsid w:val="00E27257"/>
    <w:rsid w:val="00E27F4F"/>
    <w:rsid w:val="00E356D6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331E"/>
    <w:rsid w:val="00E97333"/>
    <w:rsid w:val="00EA486E"/>
    <w:rsid w:val="00EA4DBD"/>
    <w:rsid w:val="00EA4FA3"/>
    <w:rsid w:val="00EA5219"/>
    <w:rsid w:val="00EB001B"/>
    <w:rsid w:val="00EB3082"/>
    <w:rsid w:val="00EB6C33"/>
    <w:rsid w:val="00ED11D4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47FDE"/>
    <w:rsid w:val="00F547C5"/>
    <w:rsid w:val="00F60BE0"/>
    <w:rsid w:val="00F6280E"/>
    <w:rsid w:val="00F7050A"/>
    <w:rsid w:val="00F75533"/>
    <w:rsid w:val="00F8036D"/>
    <w:rsid w:val="00F809DC"/>
    <w:rsid w:val="00F84272"/>
    <w:rsid w:val="00F86EB0"/>
    <w:rsid w:val="00FA3811"/>
    <w:rsid w:val="00FA3B9F"/>
    <w:rsid w:val="00FA3F06"/>
    <w:rsid w:val="00FA4A26"/>
    <w:rsid w:val="00FA7084"/>
    <w:rsid w:val="00FA7BEF"/>
    <w:rsid w:val="00FA7D0C"/>
    <w:rsid w:val="00FB1105"/>
    <w:rsid w:val="00FB1929"/>
    <w:rsid w:val="00FB3D11"/>
    <w:rsid w:val="00FB5FD9"/>
    <w:rsid w:val="00FC5660"/>
    <w:rsid w:val="00FC6862"/>
    <w:rsid w:val="00FD33AB"/>
    <w:rsid w:val="00FD4724"/>
    <w:rsid w:val="00FD4A68"/>
    <w:rsid w:val="00FD68ED"/>
    <w:rsid w:val="00FD74B3"/>
    <w:rsid w:val="00FE2824"/>
    <w:rsid w:val="00FE2F0E"/>
    <w:rsid w:val="00FE661F"/>
    <w:rsid w:val="00FF0400"/>
    <w:rsid w:val="00FF3D6B"/>
    <w:rsid w:val="00FF5407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415C2"/>
  <w15:docId w15:val="{E845365C-4F3E-4CEF-92EB-BC92AA04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A6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after="60"/>
      <w:outlineLvl w:val="7"/>
    </w:pPr>
    <w:rPr>
      <w:rFonts w:ascii="Arial" w:hAnsi="Arial"/>
      <w:i/>
      <w:iCs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596998"/>
    <w:pPr>
      <w:keepNext/>
      <w:numPr>
        <w:numId w:val="3"/>
      </w:numPr>
      <w:spacing w:before="240" w:after="120"/>
    </w:pPr>
    <w:rPr>
      <w:rFonts w:ascii="Arial" w:hAnsi="Arial"/>
      <w:b/>
      <w:bCs/>
      <w:iCs/>
      <w:szCs w:val="22"/>
    </w:rPr>
  </w:style>
  <w:style w:type="paragraph" w:customStyle="1" w:styleId="LabTitle">
    <w:name w:val="Lab Title"/>
    <w:basedOn w:val="a"/>
    <w:link w:val="LabTitleChar"/>
    <w:qFormat/>
    <w:rsid w:val="00FD4A68"/>
    <w:pPr>
      <w:spacing w:before="60" w:after="60" w:line="276" w:lineRule="auto"/>
    </w:pPr>
    <w:rPr>
      <w:rFonts w:ascii="Arial" w:eastAsia="Calibri" w:hAnsi="Arial"/>
      <w:b/>
      <w:sz w:val="32"/>
      <w:szCs w:val="2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</w:rPr>
  </w:style>
  <w:style w:type="paragraph" w:customStyle="1" w:styleId="StepHead">
    <w:name w:val="Step Head"/>
    <w:basedOn w:val="3"/>
    <w:next w:val="BodyTextL25"/>
    <w:qFormat/>
    <w:rsid w:val="00061912"/>
    <w:pPr>
      <w:numPr>
        <w:ilvl w:val="1"/>
        <w:numId w:val="8"/>
      </w:numPr>
      <w:spacing w:after="120"/>
    </w:pPr>
    <w:rPr>
      <w:sz w:val="22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  <w:spacing w:before="60" w:after="60" w:line="276" w:lineRule="auto"/>
    </w:pPr>
    <w:rPr>
      <w:rFonts w:ascii="Arial" w:eastAsia="Calibri" w:hAnsi="Arial"/>
      <w:sz w:val="22"/>
      <w:szCs w:val="22"/>
    </w:rPr>
  </w:style>
  <w:style w:type="character" w:customStyle="1" w:styleId="a4">
    <w:name w:val="Верхний колонтитул Знак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97779D"/>
    <w:pPr>
      <w:tabs>
        <w:tab w:val="right" w:pos="10080"/>
      </w:tabs>
      <w:spacing w:before="60"/>
      <w:ind w:right="1701"/>
    </w:pPr>
    <w:rPr>
      <w:rFonts w:ascii="Arial" w:eastAsia="Calibri" w:hAnsi="Arial"/>
      <w:sz w:val="16"/>
      <w:szCs w:val="22"/>
    </w:rPr>
  </w:style>
  <w:style w:type="character" w:customStyle="1" w:styleId="a6">
    <w:name w:val="Нижний колонтитул Знак"/>
    <w:link w:val="a5"/>
    <w:uiPriority w:val="99"/>
    <w:rsid w:val="0097779D"/>
    <w:rPr>
      <w:rFonts w:eastAsia="Calibri"/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a"/>
    <w:qFormat/>
    <w:rsid w:val="00C50140"/>
    <w:pPr>
      <w:numPr>
        <w:numId w:val="7"/>
      </w:numPr>
      <w:spacing w:before="60" w:after="60" w:line="276" w:lineRule="auto"/>
      <w:ind w:left="1080"/>
    </w:pPr>
    <w:rPr>
      <w:rFonts w:ascii="Arial" w:eastAsia="Calibri" w:hAnsi="Arial"/>
      <w:sz w:val="20"/>
      <w:szCs w:val="22"/>
    </w:rPr>
  </w:style>
  <w:style w:type="paragraph" w:customStyle="1" w:styleId="InstNoteRed">
    <w:name w:val="Inst Note Red"/>
    <w:basedOn w:val="a"/>
    <w:qFormat/>
    <w:rsid w:val="00231DCA"/>
    <w:pPr>
      <w:spacing w:before="60" w:after="60"/>
    </w:pPr>
    <w:rPr>
      <w:rFonts w:ascii="Arial" w:eastAsia="Calibri" w:hAnsi="Arial"/>
      <w:color w:val="FF0000"/>
      <w:sz w:val="20"/>
      <w:szCs w:val="22"/>
    </w:rPr>
  </w:style>
  <w:style w:type="paragraph" w:customStyle="1" w:styleId="PartHead">
    <w:name w:val="Part Head"/>
    <w:basedOn w:val="1"/>
    <w:next w:val="BodyTextL25"/>
    <w:qFormat/>
    <w:rsid w:val="00061912"/>
    <w:pPr>
      <w:numPr>
        <w:numId w:val="8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061912"/>
    <w:pPr>
      <w:numPr>
        <w:ilvl w:val="2"/>
        <w:numId w:val="8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CMD">
    <w:name w:val="CMD"/>
    <w:basedOn w:val="a"/>
    <w:link w:val="CMDChar"/>
    <w:qFormat/>
    <w:rsid w:val="003A19DC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50">
    <w:name w:val="Body Text L50"/>
    <w:basedOn w:val="a"/>
    <w:qFormat/>
    <w:rsid w:val="00166253"/>
    <w:pPr>
      <w:spacing w:before="120" w:after="120"/>
      <w:ind w:left="720"/>
    </w:pPr>
    <w:rPr>
      <w:rFonts w:ascii="Arial" w:eastAsia="Calibri" w:hAnsi="Arial"/>
      <w:sz w:val="20"/>
      <w:szCs w:val="22"/>
    </w:rPr>
  </w:style>
  <w:style w:type="paragraph" w:customStyle="1" w:styleId="BodyTextL25">
    <w:name w:val="Body Text L25"/>
    <w:basedOn w:val="a"/>
    <w:qFormat/>
    <w:rsid w:val="00231DCA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line="276" w:lineRule="auto"/>
    </w:pPr>
    <w:rPr>
      <w:rFonts w:ascii="Courier New" w:eastAsia="Calibri" w:hAnsi="Courier New"/>
      <w:sz w:val="20"/>
      <w:szCs w:val="22"/>
    </w:rPr>
  </w:style>
  <w:style w:type="paragraph" w:customStyle="1" w:styleId="Visual">
    <w:name w:val="Visual"/>
    <w:basedOn w:val="a"/>
    <w:qFormat/>
    <w:rsid w:val="00C44DB7"/>
    <w:pPr>
      <w:spacing w:before="240" w:after="240" w:line="276" w:lineRule="auto"/>
      <w:jc w:val="center"/>
    </w:pPr>
    <w:rPr>
      <w:rFonts w:ascii="Arial" w:eastAsia="Calibri" w:hAnsi="Arial"/>
      <w:sz w:val="22"/>
      <w:szCs w:val="22"/>
    </w:rPr>
  </w:style>
  <w:style w:type="paragraph" w:styleId="aa">
    <w:name w:val="Document Map"/>
    <w:basedOn w:val="a"/>
    <w:link w:val="ab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6191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pPr>
      <w:spacing w:before="60" w:after="60" w:line="276" w:lineRule="auto"/>
    </w:pPr>
    <w:rPr>
      <w:rFonts w:ascii="Arial" w:eastAsia="Calibri" w:hAnsi="Arial"/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2"/>
    <w:next w:val="BodyTextL25"/>
    <w:rsid w:val="00061912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rPr>
      <w:rFonts w:ascii="Arial" w:hAnsi="Arial"/>
      <w:sz w:val="20"/>
      <w:szCs w:val="20"/>
    </w:rPr>
  </w:style>
  <w:style w:type="character" w:customStyle="1" w:styleId="af2">
    <w:name w:val="Текст концевой сноски Знак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rPr>
      <w:rFonts w:ascii="Arial" w:hAnsi="Arial"/>
      <w:sz w:val="20"/>
      <w:szCs w:val="20"/>
    </w:rPr>
  </w:style>
  <w:style w:type="character" w:customStyle="1" w:styleId="af4">
    <w:name w:val="Текст сноски Знак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ind w:left="240" w:hanging="240"/>
    </w:pPr>
    <w:rPr>
      <w:rFonts w:ascii="Arial" w:hAnsi="Arial"/>
      <w:sz w:val="20"/>
    </w:rPr>
  </w:style>
  <w:style w:type="paragraph" w:styleId="21">
    <w:name w:val="index 2"/>
    <w:basedOn w:val="a"/>
    <w:next w:val="a"/>
    <w:autoRedefine/>
    <w:semiHidden/>
    <w:rsid w:val="00231DCA"/>
    <w:pPr>
      <w:ind w:left="480" w:hanging="240"/>
    </w:pPr>
    <w:rPr>
      <w:rFonts w:ascii="Arial" w:hAnsi="Arial"/>
      <w:sz w:val="20"/>
    </w:rPr>
  </w:style>
  <w:style w:type="paragraph" w:styleId="31">
    <w:name w:val="index 3"/>
    <w:basedOn w:val="a"/>
    <w:next w:val="a"/>
    <w:autoRedefine/>
    <w:semiHidden/>
    <w:rsid w:val="00231DCA"/>
    <w:pPr>
      <w:ind w:left="720" w:hanging="240"/>
    </w:pPr>
    <w:rPr>
      <w:rFonts w:ascii="Arial" w:hAnsi="Arial"/>
      <w:sz w:val="20"/>
    </w:rPr>
  </w:style>
  <w:style w:type="paragraph" w:styleId="41">
    <w:name w:val="index 4"/>
    <w:basedOn w:val="a"/>
    <w:next w:val="a"/>
    <w:autoRedefine/>
    <w:semiHidden/>
    <w:rsid w:val="00231DCA"/>
    <w:pPr>
      <w:ind w:left="960" w:hanging="240"/>
    </w:pPr>
    <w:rPr>
      <w:rFonts w:ascii="Arial" w:hAnsi="Arial"/>
      <w:sz w:val="20"/>
    </w:rPr>
  </w:style>
  <w:style w:type="paragraph" w:styleId="51">
    <w:name w:val="index 5"/>
    <w:basedOn w:val="a"/>
    <w:next w:val="a"/>
    <w:autoRedefine/>
    <w:semiHidden/>
    <w:rsid w:val="00231DCA"/>
    <w:pPr>
      <w:ind w:left="1200" w:hanging="240"/>
    </w:pPr>
    <w:rPr>
      <w:rFonts w:ascii="Arial" w:hAnsi="Arial"/>
      <w:sz w:val="20"/>
    </w:rPr>
  </w:style>
  <w:style w:type="paragraph" w:styleId="61">
    <w:name w:val="index 6"/>
    <w:basedOn w:val="a"/>
    <w:next w:val="a"/>
    <w:autoRedefine/>
    <w:semiHidden/>
    <w:rsid w:val="00231DCA"/>
    <w:pPr>
      <w:ind w:left="1440" w:hanging="240"/>
    </w:pPr>
    <w:rPr>
      <w:rFonts w:ascii="Arial" w:hAnsi="Arial"/>
      <w:sz w:val="20"/>
    </w:rPr>
  </w:style>
  <w:style w:type="paragraph" w:styleId="71">
    <w:name w:val="index 7"/>
    <w:basedOn w:val="a"/>
    <w:next w:val="a"/>
    <w:autoRedefine/>
    <w:semiHidden/>
    <w:rsid w:val="00231DCA"/>
    <w:pPr>
      <w:ind w:left="1680" w:hanging="240"/>
    </w:pPr>
    <w:rPr>
      <w:rFonts w:ascii="Arial" w:hAnsi="Arial"/>
      <w:sz w:val="20"/>
    </w:rPr>
  </w:style>
  <w:style w:type="paragraph" w:styleId="81">
    <w:name w:val="index 8"/>
    <w:basedOn w:val="a"/>
    <w:next w:val="a"/>
    <w:autoRedefine/>
    <w:semiHidden/>
    <w:rsid w:val="00231DCA"/>
    <w:pPr>
      <w:ind w:left="1920" w:hanging="240"/>
    </w:pPr>
    <w:rPr>
      <w:rFonts w:ascii="Arial" w:hAnsi="Arial"/>
      <w:sz w:val="20"/>
    </w:rPr>
  </w:style>
  <w:style w:type="paragraph" w:styleId="91">
    <w:name w:val="index 9"/>
    <w:basedOn w:val="a"/>
    <w:next w:val="a"/>
    <w:autoRedefine/>
    <w:semiHidden/>
    <w:rsid w:val="00231DCA"/>
    <w:pPr>
      <w:ind w:left="2160" w:hanging="240"/>
    </w:pPr>
    <w:rPr>
      <w:rFonts w:ascii="Arial" w:hAnsi="Arial"/>
      <w:sz w:val="20"/>
    </w:rPr>
  </w:style>
  <w:style w:type="paragraph" w:styleId="af5">
    <w:name w:val="index heading"/>
    <w:basedOn w:val="a"/>
    <w:next w:val="11"/>
    <w:semiHidden/>
    <w:rsid w:val="00231DCA"/>
    <w:rPr>
      <w:rFonts w:ascii="Arial" w:hAnsi="Arial" w:cs="Arial"/>
      <w:b/>
      <w:bCs/>
      <w:sz w:val="20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link w:val="af6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8">
    <w:name w:val="table of authorities"/>
    <w:basedOn w:val="a"/>
    <w:next w:val="a"/>
    <w:semiHidden/>
    <w:rsid w:val="00231DCA"/>
    <w:pPr>
      <w:ind w:left="240" w:hanging="240"/>
    </w:pPr>
    <w:rPr>
      <w:rFonts w:ascii="Arial" w:hAnsi="Arial"/>
      <w:sz w:val="20"/>
    </w:rPr>
  </w:style>
  <w:style w:type="paragraph" w:styleId="af9">
    <w:name w:val="table of figures"/>
    <w:basedOn w:val="a"/>
    <w:next w:val="a"/>
    <w:semiHidden/>
    <w:rsid w:val="00231DCA"/>
    <w:pPr>
      <w:ind w:left="480" w:hanging="480"/>
    </w:pPr>
    <w:rPr>
      <w:rFonts w:ascii="Arial" w:hAnsi="Arial"/>
      <w:sz w:val="20"/>
    </w:rPr>
  </w:style>
  <w:style w:type="paragraph" w:styleId="afa">
    <w:name w:val="toa heading"/>
    <w:basedOn w:val="a"/>
    <w:next w:val="a"/>
    <w:semiHidden/>
    <w:rsid w:val="00231DCA"/>
    <w:pPr>
      <w:spacing w:before="120"/>
    </w:pPr>
    <w:rPr>
      <w:rFonts w:ascii="Arial" w:hAnsi="Arial" w:cs="Arial"/>
      <w:b/>
      <w:bCs/>
      <w:sz w:val="20"/>
    </w:rPr>
  </w:style>
  <w:style w:type="paragraph" w:styleId="12">
    <w:name w:val="toc 1"/>
    <w:basedOn w:val="a"/>
    <w:next w:val="a"/>
    <w:autoRedefine/>
    <w:semiHidden/>
    <w:rsid w:val="00231DCA"/>
    <w:rPr>
      <w:rFonts w:ascii="Arial" w:hAnsi="Arial"/>
      <w:sz w:val="20"/>
    </w:rPr>
  </w:style>
  <w:style w:type="paragraph" w:styleId="22">
    <w:name w:val="toc 2"/>
    <w:basedOn w:val="a"/>
    <w:next w:val="a"/>
    <w:autoRedefine/>
    <w:semiHidden/>
    <w:rsid w:val="00231DCA"/>
    <w:pPr>
      <w:ind w:left="240"/>
    </w:pPr>
    <w:rPr>
      <w:rFonts w:ascii="Arial" w:hAnsi="Arial"/>
      <w:sz w:val="20"/>
    </w:rPr>
  </w:style>
  <w:style w:type="paragraph" w:styleId="32">
    <w:name w:val="toc 3"/>
    <w:basedOn w:val="a"/>
    <w:next w:val="a"/>
    <w:autoRedefine/>
    <w:semiHidden/>
    <w:rsid w:val="00231DCA"/>
    <w:pPr>
      <w:ind w:left="480"/>
    </w:pPr>
    <w:rPr>
      <w:rFonts w:ascii="Arial" w:hAnsi="Arial"/>
      <w:sz w:val="20"/>
    </w:rPr>
  </w:style>
  <w:style w:type="paragraph" w:styleId="42">
    <w:name w:val="toc 4"/>
    <w:basedOn w:val="a"/>
    <w:next w:val="a"/>
    <w:autoRedefine/>
    <w:semiHidden/>
    <w:rsid w:val="00231DCA"/>
    <w:pPr>
      <w:ind w:left="720"/>
    </w:pPr>
    <w:rPr>
      <w:rFonts w:ascii="Arial" w:hAnsi="Arial"/>
      <w:sz w:val="20"/>
    </w:rPr>
  </w:style>
  <w:style w:type="paragraph" w:styleId="52">
    <w:name w:val="toc 5"/>
    <w:basedOn w:val="a"/>
    <w:next w:val="a"/>
    <w:autoRedefine/>
    <w:semiHidden/>
    <w:rsid w:val="00231DCA"/>
    <w:pPr>
      <w:ind w:left="960"/>
    </w:pPr>
    <w:rPr>
      <w:rFonts w:ascii="Arial" w:hAnsi="Arial"/>
      <w:sz w:val="20"/>
    </w:rPr>
  </w:style>
  <w:style w:type="paragraph" w:styleId="62">
    <w:name w:val="toc 6"/>
    <w:basedOn w:val="a"/>
    <w:next w:val="a"/>
    <w:autoRedefine/>
    <w:semiHidden/>
    <w:rsid w:val="00231DCA"/>
    <w:pPr>
      <w:ind w:left="1200"/>
    </w:pPr>
    <w:rPr>
      <w:rFonts w:ascii="Arial" w:hAnsi="Arial"/>
      <w:sz w:val="20"/>
    </w:rPr>
  </w:style>
  <w:style w:type="paragraph" w:styleId="72">
    <w:name w:val="toc 7"/>
    <w:basedOn w:val="a"/>
    <w:next w:val="a"/>
    <w:autoRedefine/>
    <w:semiHidden/>
    <w:rsid w:val="00231DCA"/>
    <w:pPr>
      <w:ind w:left="1440"/>
    </w:pPr>
    <w:rPr>
      <w:rFonts w:ascii="Arial" w:hAnsi="Arial"/>
      <w:sz w:val="20"/>
    </w:rPr>
  </w:style>
  <w:style w:type="paragraph" w:styleId="82">
    <w:name w:val="toc 8"/>
    <w:basedOn w:val="a"/>
    <w:next w:val="a"/>
    <w:autoRedefine/>
    <w:semiHidden/>
    <w:rsid w:val="00231DCA"/>
    <w:pPr>
      <w:ind w:left="1680"/>
    </w:pPr>
    <w:rPr>
      <w:rFonts w:ascii="Arial" w:hAnsi="Arial"/>
      <w:sz w:val="20"/>
    </w:rPr>
  </w:style>
  <w:style w:type="paragraph" w:styleId="92">
    <w:name w:val="toc 9"/>
    <w:basedOn w:val="a"/>
    <w:next w:val="a"/>
    <w:autoRedefine/>
    <w:semiHidden/>
    <w:rsid w:val="00231DCA"/>
    <w:pPr>
      <w:ind w:left="1920"/>
    </w:pPr>
    <w:rPr>
      <w:rFonts w:ascii="Arial" w:hAnsi="Arial"/>
      <w:sz w:val="20"/>
    </w:rPr>
  </w:style>
  <w:style w:type="paragraph" w:styleId="afb">
    <w:name w:val="Body Text"/>
    <w:basedOn w:val="a"/>
    <w:link w:val="afc"/>
    <w:rsid w:val="00231DCA"/>
    <w:pPr>
      <w:spacing w:after="120"/>
    </w:pPr>
    <w:rPr>
      <w:rFonts w:ascii="Arial" w:hAnsi="Arial"/>
      <w:sz w:val="20"/>
    </w:rPr>
  </w:style>
  <w:style w:type="character" w:customStyle="1" w:styleId="BodyTextChar">
    <w:name w:val="Body Text Char"/>
    <w:rsid w:val="00231DCA"/>
    <w:rPr>
      <w:sz w:val="22"/>
      <w:szCs w:val="22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afd">
    <w:name w:val="Hyperlink"/>
    <w:basedOn w:val="a0"/>
    <w:unhideWhenUsed/>
    <w:rsid w:val="00B84DE9"/>
    <w:rPr>
      <w:color w:val="0000FF" w:themeColor="hyperlink"/>
      <w:u w:val="single"/>
    </w:rPr>
  </w:style>
  <w:style w:type="paragraph" w:styleId="afe">
    <w:name w:val="Revision"/>
    <w:hidden/>
    <w:uiPriority w:val="99"/>
    <w:semiHidden/>
    <w:rsid w:val="005D46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D1464-7A49-4DDD-9A33-4EF2EB21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Смоленская Ирина Анатольевна</cp:lastModifiedBy>
  <cp:revision>2</cp:revision>
  <dcterms:created xsi:type="dcterms:W3CDTF">2023-07-03T09:20:00Z</dcterms:created>
  <dcterms:modified xsi:type="dcterms:W3CDTF">2023-07-03T09:20:00Z</dcterms:modified>
</cp:coreProperties>
</file>